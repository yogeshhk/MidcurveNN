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9BB91" w14:textId="59DD547D" w:rsidR="001D6C32" w:rsidRPr="00AD079A" w:rsidRDefault="001D6C32" w:rsidP="00AD079A"/>
    <w:sectPr w:rsidR="001D6C32" w:rsidRPr="00AD079A" w:rsidSect="0091454A">
      <w:headerReference w:type="even" r:id="rId8"/>
      <w:headerReference w:type="default" r:id="rId9"/>
      <w:type w:val="oddPage"/>
      <w:pgSz w:w="11906" w:h="16838" w:code="9"/>
      <w:pgMar w:top="2835" w:right="2608" w:bottom="3175" w:left="2665" w:header="2494" w:footer="2466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BCA77" w14:textId="77777777" w:rsidR="005F3698" w:rsidRDefault="005F3698">
      <w:r>
        <w:separator/>
      </w:r>
    </w:p>
  </w:endnote>
  <w:endnote w:type="continuationSeparator" w:id="0">
    <w:p w14:paraId="5C768FFD" w14:textId="77777777" w:rsidR="005F3698" w:rsidRDefault="005F36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2333DEC-C6B6-4DF3-9D50-E2D2792181F3}"/>
    <w:embedBold r:id="rId2" w:fontKey="{7E3BDFDD-2EB2-44BC-B3F3-830B51CE266F}"/>
    <w:embedItalic r:id="rId3" w:fontKey="{19393EE7-87D9-4040-B6D8-2C53D58BD6A3}"/>
    <w:embedBoldItalic r:id="rId4" w:fontKey="{B9D74D89-62E2-4432-9B8B-372C96D15BB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6D2023A-9C22-4312-A59D-572E18986159}"/>
    <w:embedBoldItalic r:id="rId6" w:fontKey="{2A1F4C78-0ABF-4D15-9F89-40C96486410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2D6F0A3-358B-440F-A573-F27286E3D45D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ENPGF H+ Gulliver">
    <w:altName w:val="SimSun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8DC9D" w14:textId="77777777" w:rsidR="005F3698" w:rsidRDefault="005F3698">
      <w:r>
        <w:separator/>
      </w:r>
    </w:p>
  </w:footnote>
  <w:footnote w:type="continuationSeparator" w:id="0">
    <w:p w14:paraId="2E82730A" w14:textId="77777777" w:rsidR="005F3698" w:rsidRDefault="005F36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2563C0" w14:textId="77777777" w:rsidR="00DB201B" w:rsidRDefault="00DB201B">
    <w:pPr>
      <w:pStyle w:val="Runninghead-left"/>
    </w:pP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34</w:t>
    </w:r>
    <w:r>
      <w:fldChar w:fldCharType="end"/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6051C" w14:textId="77777777" w:rsidR="00DB201B" w:rsidRDefault="00DB201B">
    <w:pPr>
      <w:pStyle w:val="Runninghead-right"/>
    </w:pP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33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64C8CD70"/>
    <w:lvl w:ilvl="0">
      <w:numFmt w:val="bullet"/>
      <w:pStyle w:val="subitem"/>
      <w:lvlText w:val="–"/>
      <w:lvlJc w:val="left"/>
      <w:pPr>
        <w:tabs>
          <w:tab w:val="num" w:pos="598"/>
        </w:tabs>
        <w:ind w:left="598" w:hanging="360"/>
      </w:pPr>
      <w:rPr>
        <w:rFonts w:ascii="Times" w:eastAsia="Times New Roman" w:hAnsi="Times" w:hint="default"/>
      </w:rPr>
    </w:lvl>
    <w:lvl w:ilvl="1">
      <w:numFmt w:val="none"/>
      <w:lvlText w:val=""/>
      <w:lvlJc w:val="left"/>
    </w:lvl>
    <w:lvl w:ilvl="2">
      <w:numFmt w:val="none"/>
      <w:lvlText w:val=""/>
      <w:lvlJc w:val="left"/>
    </w:lvl>
    <w:lvl w:ilvl="3">
      <w:numFmt w:val="decimal"/>
      <w:lvlText w:val="%4"/>
      <w:legacy w:legacy="1" w:legacySpace="0" w:legacyIndent="0"/>
      <w:lvlJc w:val="left"/>
      <w:rPr>
        <w:rFonts w:ascii="Tms Rmn" w:hAnsi="Tms Rmn" w:hint="default"/>
      </w:rPr>
    </w:lvl>
    <w:lvl w:ilvl="4">
      <w:numFmt w:val="decimal"/>
      <w:lvlText w:val="%5"/>
      <w:legacy w:legacy="1" w:legacySpace="0" w:legacyIndent="0"/>
      <w:lvlJc w:val="left"/>
      <w:rPr>
        <w:rFonts w:ascii="Tms Rmn" w:hAnsi="Tms Rmn" w:hint="default"/>
      </w:rPr>
    </w:lvl>
    <w:lvl w:ilvl="5">
      <w:numFmt w:val="decimal"/>
      <w:lvlText w:val="%6"/>
      <w:legacy w:legacy="1" w:legacySpace="0" w:legacyIndent="0"/>
      <w:lvlJc w:val="left"/>
      <w:rPr>
        <w:rFonts w:ascii="Tms Rmn" w:hAnsi="Tms Rmn" w:hint="default"/>
      </w:rPr>
    </w:lvl>
    <w:lvl w:ilvl="6">
      <w:numFmt w:val="decimal"/>
      <w:lvlText w:val="%7"/>
      <w:legacy w:legacy="1" w:legacySpace="0" w:legacyIndent="0"/>
      <w:lvlJc w:val="left"/>
      <w:rPr>
        <w:rFonts w:ascii="Tms Rmn" w:hAnsi="Tms Rmn" w:hint="default"/>
      </w:rPr>
    </w:lvl>
    <w:lvl w:ilvl="7">
      <w:numFmt w:val="decimal"/>
      <w:lvlText w:val="%8"/>
      <w:legacy w:legacy="1" w:legacySpace="0" w:legacyIndent="0"/>
      <w:lvlJc w:val="left"/>
      <w:rPr>
        <w:rFonts w:ascii="Tms Rmn" w:hAnsi="Tms Rmn" w:hint="default"/>
      </w:rPr>
    </w:lvl>
    <w:lvl w:ilvl="8">
      <w:numFmt w:val="decimal"/>
      <w:lvlText w:val="%9"/>
      <w:legacy w:legacy="1" w:legacySpace="0" w:legacyIndent="0"/>
      <w:lvlJc w:val="left"/>
      <w:rPr>
        <w:rFonts w:ascii="Tms Rmn" w:hAnsi="Tms Rmn" w:hint="default"/>
      </w:rPr>
    </w:lvl>
  </w:abstractNum>
  <w:abstractNum w:abstractNumId="1" w15:restartNumberingAfterBreak="0">
    <w:nsid w:val="0D470607"/>
    <w:multiLevelType w:val="hybridMultilevel"/>
    <w:tmpl w:val="B290C966"/>
    <w:lvl w:ilvl="0" w:tplc="F1DE6708">
      <w:start w:val="1"/>
      <w:numFmt w:val="decimal"/>
      <w:lvlText w:val="(%1)"/>
      <w:lvlJc w:val="left"/>
      <w:pPr>
        <w:ind w:left="8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abstractNum w:abstractNumId="2" w15:restartNumberingAfterBreak="0">
    <w:nsid w:val="1C5811A9"/>
    <w:multiLevelType w:val="hybridMultilevel"/>
    <w:tmpl w:val="0128A344"/>
    <w:lvl w:ilvl="0" w:tplc="5B484A84">
      <w:start w:val="1"/>
      <w:numFmt w:val="bullet"/>
      <w:pStyle w:val="bulletitem"/>
      <w:lvlText w:val=""/>
      <w:lvlJc w:val="left"/>
      <w:pPr>
        <w:tabs>
          <w:tab w:val="num" w:pos="238"/>
        </w:tabs>
        <w:ind w:left="238" w:hanging="238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0A245F"/>
    <w:multiLevelType w:val="hybridMultilevel"/>
    <w:tmpl w:val="29E20A30"/>
    <w:lvl w:ilvl="0" w:tplc="1AF444CE">
      <w:start w:val="1"/>
      <w:numFmt w:val="decimal"/>
      <w:lvlText w:val="%1."/>
      <w:lvlJc w:val="left"/>
      <w:pPr>
        <w:ind w:left="780" w:hanging="420"/>
      </w:pPr>
      <w:rPr>
        <w:rFonts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25501E40"/>
    <w:multiLevelType w:val="hybridMultilevel"/>
    <w:tmpl w:val="60F8997E"/>
    <w:lvl w:ilvl="0" w:tplc="9CF4ED2C">
      <w:start w:val="1"/>
      <w:numFmt w:val="lowerRoman"/>
      <w:lvlText w:val="%1."/>
      <w:lvlJc w:val="left"/>
      <w:pPr>
        <w:ind w:left="8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05051C"/>
    <w:multiLevelType w:val="hybridMultilevel"/>
    <w:tmpl w:val="D6480D34"/>
    <w:lvl w:ilvl="0" w:tplc="CDCEE7DA">
      <w:start w:val="1"/>
      <w:numFmt w:val="decimal"/>
      <w:lvlText w:val="%1."/>
      <w:lvlJc w:val="left"/>
      <w:pPr>
        <w:ind w:left="1429" w:hanging="360"/>
      </w:pPr>
      <w:rPr>
        <w:rFonts w:cs="Times New Roman"/>
      </w:rPr>
    </w:lvl>
    <w:lvl w:ilvl="1" w:tplc="08070019" w:tentative="1">
      <w:start w:val="1"/>
      <w:numFmt w:val="lowerLetter"/>
      <w:lvlText w:val="%2."/>
      <w:lvlJc w:val="left"/>
      <w:pPr>
        <w:ind w:left="2149" w:hanging="360"/>
      </w:pPr>
      <w:rPr>
        <w:rFonts w:cs="Times New Roman"/>
      </w:rPr>
    </w:lvl>
    <w:lvl w:ilvl="2" w:tplc="0807001B" w:tentative="1">
      <w:start w:val="1"/>
      <w:numFmt w:val="lowerRoman"/>
      <w:lvlText w:val="%3."/>
      <w:lvlJc w:val="right"/>
      <w:pPr>
        <w:ind w:left="2869" w:hanging="180"/>
      </w:pPr>
      <w:rPr>
        <w:rFonts w:cs="Times New Roman"/>
      </w:rPr>
    </w:lvl>
    <w:lvl w:ilvl="3" w:tplc="0807000F" w:tentative="1">
      <w:start w:val="1"/>
      <w:numFmt w:val="decimal"/>
      <w:lvlText w:val="%4."/>
      <w:lvlJc w:val="left"/>
      <w:pPr>
        <w:ind w:left="3589" w:hanging="360"/>
      </w:pPr>
      <w:rPr>
        <w:rFonts w:cs="Times New Roman"/>
      </w:rPr>
    </w:lvl>
    <w:lvl w:ilvl="4" w:tplc="08070019" w:tentative="1">
      <w:start w:val="1"/>
      <w:numFmt w:val="lowerLetter"/>
      <w:lvlText w:val="%5."/>
      <w:lvlJc w:val="left"/>
      <w:pPr>
        <w:ind w:left="4309" w:hanging="360"/>
      </w:pPr>
      <w:rPr>
        <w:rFonts w:cs="Times New Roman"/>
      </w:rPr>
    </w:lvl>
    <w:lvl w:ilvl="5" w:tplc="0807001B" w:tentative="1">
      <w:start w:val="1"/>
      <w:numFmt w:val="lowerRoman"/>
      <w:lvlText w:val="%6."/>
      <w:lvlJc w:val="right"/>
      <w:pPr>
        <w:ind w:left="5029" w:hanging="180"/>
      </w:pPr>
      <w:rPr>
        <w:rFonts w:cs="Times New Roman"/>
      </w:rPr>
    </w:lvl>
    <w:lvl w:ilvl="6" w:tplc="0807000F" w:tentative="1">
      <w:start w:val="1"/>
      <w:numFmt w:val="decimal"/>
      <w:lvlText w:val="%7."/>
      <w:lvlJc w:val="left"/>
      <w:pPr>
        <w:ind w:left="5749" w:hanging="360"/>
      </w:pPr>
      <w:rPr>
        <w:rFonts w:cs="Times New Roman"/>
      </w:rPr>
    </w:lvl>
    <w:lvl w:ilvl="7" w:tplc="08070019" w:tentative="1">
      <w:start w:val="1"/>
      <w:numFmt w:val="lowerLetter"/>
      <w:lvlText w:val="%8."/>
      <w:lvlJc w:val="left"/>
      <w:pPr>
        <w:ind w:left="6469" w:hanging="360"/>
      </w:pPr>
      <w:rPr>
        <w:rFonts w:cs="Times New Roman"/>
      </w:rPr>
    </w:lvl>
    <w:lvl w:ilvl="8" w:tplc="0807001B" w:tentative="1">
      <w:start w:val="1"/>
      <w:numFmt w:val="lowerRoman"/>
      <w:lvlText w:val="%9."/>
      <w:lvlJc w:val="right"/>
      <w:pPr>
        <w:ind w:left="7189" w:hanging="180"/>
      </w:pPr>
      <w:rPr>
        <w:rFonts w:cs="Times New Roman"/>
      </w:rPr>
    </w:lvl>
  </w:abstractNum>
  <w:abstractNum w:abstractNumId="6" w15:restartNumberingAfterBreak="0">
    <w:nsid w:val="369A6535"/>
    <w:multiLevelType w:val="hybridMultilevel"/>
    <w:tmpl w:val="3CB68362"/>
    <w:lvl w:ilvl="0" w:tplc="B236704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8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8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8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A173C53"/>
    <w:multiLevelType w:val="multilevel"/>
    <w:tmpl w:val="4009001D"/>
    <w:styleLink w:val="Ulistt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01F1D97"/>
    <w:multiLevelType w:val="multilevel"/>
    <w:tmpl w:val="F9D617A0"/>
    <w:styleLink w:val="Olis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A557170"/>
    <w:multiLevelType w:val="multilevel"/>
    <w:tmpl w:val="9A985178"/>
    <w:styleLink w:val="UList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10743C3"/>
    <w:multiLevelType w:val="hybridMultilevel"/>
    <w:tmpl w:val="B4C6B5D6"/>
    <w:lvl w:ilvl="0" w:tplc="F1DE6708">
      <w:start w:val="1"/>
      <w:numFmt w:val="decimal"/>
      <w:lvlText w:val="(%1)"/>
      <w:lvlJc w:val="left"/>
      <w:pPr>
        <w:ind w:left="8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3593621"/>
    <w:multiLevelType w:val="hybridMultilevel"/>
    <w:tmpl w:val="A810E25E"/>
    <w:lvl w:ilvl="0" w:tplc="F1DE6708">
      <w:start w:val="1"/>
      <w:numFmt w:val="decimal"/>
      <w:lvlText w:val="(%1)"/>
      <w:lvlJc w:val="left"/>
      <w:pPr>
        <w:ind w:left="10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2" w15:restartNumberingAfterBreak="0">
    <w:nsid w:val="77316C98"/>
    <w:multiLevelType w:val="hybridMultilevel"/>
    <w:tmpl w:val="14C6769E"/>
    <w:lvl w:ilvl="0" w:tplc="04090011">
      <w:start w:val="1"/>
      <w:numFmt w:val="decimal"/>
      <w:lvlText w:val="%1)"/>
      <w:lvlJc w:val="left"/>
      <w:pPr>
        <w:ind w:left="8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35491460">
    <w:abstractNumId w:val="0"/>
  </w:num>
  <w:num w:numId="2" w16cid:durableId="382027911">
    <w:abstractNumId w:val="2"/>
  </w:num>
  <w:num w:numId="3" w16cid:durableId="1761245668">
    <w:abstractNumId w:val="8"/>
  </w:num>
  <w:num w:numId="4" w16cid:durableId="1680694200">
    <w:abstractNumId w:val="9"/>
  </w:num>
  <w:num w:numId="5" w16cid:durableId="561868108">
    <w:abstractNumId w:val="7"/>
  </w:num>
  <w:num w:numId="6" w16cid:durableId="1829248087">
    <w:abstractNumId w:val="6"/>
  </w:num>
  <w:num w:numId="7" w16cid:durableId="474685382">
    <w:abstractNumId w:val="3"/>
  </w:num>
  <w:num w:numId="8" w16cid:durableId="2134976242">
    <w:abstractNumId w:val="5"/>
  </w:num>
  <w:num w:numId="9" w16cid:durableId="1253583977">
    <w:abstractNumId w:val="4"/>
  </w:num>
  <w:num w:numId="10" w16cid:durableId="1999840510">
    <w:abstractNumId w:val="12"/>
  </w:num>
  <w:num w:numId="11" w16cid:durableId="1353994469">
    <w:abstractNumId w:val="11"/>
  </w:num>
  <w:num w:numId="12" w16cid:durableId="390079639">
    <w:abstractNumId w:val="10"/>
  </w:num>
  <w:num w:numId="13" w16cid:durableId="649864647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140"/>
  <w:doNotHyphenateCaps/>
  <w:evenAndOddHeaders/>
  <w:drawingGridHorizontalSpacing w:val="110"/>
  <w:drawingGridVerticalSpacing w:val="163"/>
  <w:displayHorizontalDrawingGridEvery w:val="0"/>
  <w:displayVertic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038"/>
    <w:rsid w:val="00001F6D"/>
    <w:rsid w:val="0000431B"/>
    <w:rsid w:val="00005770"/>
    <w:rsid w:val="00005F1B"/>
    <w:rsid w:val="00016363"/>
    <w:rsid w:val="0002006A"/>
    <w:rsid w:val="000238C5"/>
    <w:rsid w:val="00025071"/>
    <w:rsid w:val="000269D1"/>
    <w:rsid w:val="00036A4C"/>
    <w:rsid w:val="0004454D"/>
    <w:rsid w:val="00044A53"/>
    <w:rsid w:val="00046A35"/>
    <w:rsid w:val="00053B6C"/>
    <w:rsid w:val="0005714D"/>
    <w:rsid w:val="0006222E"/>
    <w:rsid w:val="0006277C"/>
    <w:rsid w:val="00065107"/>
    <w:rsid w:val="00067C65"/>
    <w:rsid w:val="00070E77"/>
    <w:rsid w:val="0007533D"/>
    <w:rsid w:val="00075545"/>
    <w:rsid w:val="00082D3C"/>
    <w:rsid w:val="000973AB"/>
    <w:rsid w:val="00097BDA"/>
    <w:rsid w:val="000A0A64"/>
    <w:rsid w:val="000A4E0B"/>
    <w:rsid w:val="000B0C50"/>
    <w:rsid w:val="000B37BD"/>
    <w:rsid w:val="000B48B4"/>
    <w:rsid w:val="000B678C"/>
    <w:rsid w:val="000C3FEB"/>
    <w:rsid w:val="000D572C"/>
    <w:rsid w:val="000E0820"/>
    <w:rsid w:val="000E321F"/>
    <w:rsid w:val="000E74A6"/>
    <w:rsid w:val="000F0964"/>
    <w:rsid w:val="000F10B0"/>
    <w:rsid w:val="000F31A7"/>
    <w:rsid w:val="000F4B91"/>
    <w:rsid w:val="000F57C8"/>
    <w:rsid w:val="000F71AB"/>
    <w:rsid w:val="0010061C"/>
    <w:rsid w:val="0010363B"/>
    <w:rsid w:val="00103A73"/>
    <w:rsid w:val="00107526"/>
    <w:rsid w:val="00112416"/>
    <w:rsid w:val="00113A6E"/>
    <w:rsid w:val="001157E8"/>
    <w:rsid w:val="00121B82"/>
    <w:rsid w:val="001278DD"/>
    <w:rsid w:val="00130C3E"/>
    <w:rsid w:val="00134414"/>
    <w:rsid w:val="0013777B"/>
    <w:rsid w:val="00140191"/>
    <w:rsid w:val="00140562"/>
    <w:rsid w:val="0014105E"/>
    <w:rsid w:val="001526CB"/>
    <w:rsid w:val="0015536C"/>
    <w:rsid w:val="00160B0C"/>
    <w:rsid w:val="00161555"/>
    <w:rsid w:val="001616DF"/>
    <w:rsid w:val="00162FF3"/>
    <w:rsid w:val="00163114"/>
    <w:rsid w:val="00166987"/>
    <w:rsid w:val="001709D2"/>
    <w:rsid w:val="00170DEC"/>
    <w:rsid w:val="0017396D"/>
    <w:rsid w:val="001773C8"/>
    <w:rsid w:val="001825DE"/>
    <w:rsid w:val="001A1DA6"/>
    <w:rsid w:val="001A406D"/>
    <w:rsid w:val="001B41A1"/>
    <w:rsid w:val="001B5948"/>
    <w:rsid w:val="001B5AA2"/>
    <w:rsid w:val="001B7DA3"/>
    <w:rsid w:val="001C4E8D"/>
    <w:rsid w:val="001C6111"/>
    <w:rsid w:val="001C770A"/>
    <w:rsid w:val="001D0B49"/>
    <w:rsid w:val="001D1231"/>
    <w:rsid w:val="001D1540"/>
    <w:rsid w:val="001D6C32"/>
    <w:rsid w:val="001D73DE"/>
    <w:rsid w:val="001D753A"/>
    <w:rsid w:val="001D76F2"/>
    <w:rsid w:val="001E48B1"/>
    <w:rsid w:val="001E60AF"/>
    <w:rsid w:val="001E7FE2"/>
    <w:rsid w:val="001F46C1"/>
    <w:rsid w:val="001F49E4"/>
    <w:rsid w:val="001F7425"/>
    <w:rsid w:val="001F7FCE"/>
    <w:rsid w:val="002015A6"/>
    <w:rsid w:val="002023E1"/>
    <w:rsid w:val="00205ECF"/>
    <w:rsid w:val="002074D8"/>
    <w:rsid w:val="00210E0A"/>
    <w:rsid w:val="00212F70"/>
    <w:rsid w:val="00220A07"/>
    <w:rsid w:val="00221AB2"/>
    <w:rsid w:val="00224235"/>
    <w:rsid w:val="00226F60"/>
    <w:rsid w:val="00230396"/>
    <w:rsid w:val="0023069E"/>
    <w:rsid w:val="002322FA"/>
    <w:rsid w:val="0023268C"/>
    <w:rsid w:val="0023519A"/>
    <w:rsid w:val="00236209"/>
    <w:rsid w:val="00243465"/>
    <w:rsid w:val="00247157"/>
    <w:rsid w:val="002539B7"/>
    <w:rsid w:val="00254BEA"/>
    <w:rsid w:val="002565A2"/>
    <w:rsid w:val="00256CAC"/>
    <w:rsid w:val="00265C68"/>
    <w:rsid w:val="00265F37"/>
    <w:rsid w:val="002724A6"/>
    <w:rsid w:val="00277107"/>
    <w:rsid w:val="00280395"/>
    <w:rsid w:val="002806EF"/>
    <w:rsid w:val="0028211B"/>
    <w:rsid w:val="002840CD"/>
    <w:rsid w:val="00286C2F"/>
    <w:rsid w:val="00290CA6"/>
    <w:rsid w:val="002963C9"/>
    <w:rsid w:val="00296C89"/>
    <w:rsid w:val="002A4716"/>
    <w:rsid w:val="002A735C"/>
    <w:rsid w:val="002A7F2F"/>
    <w:rsid w:val="002B2E3E"/>
    <w:rsid w:val="002B58D1"/>
    <w:rsid w:val="002C03D8"/>
    <w:rsid w:val="002C16AE"/>
    <w:rsid w:val="002C4BB8"/>
    <w:rsid w:val="002C53B5"/>
    <w:rsid w:val="002C7D9F"/>
    <w:rsid w:val="002D4AB9"/>
    <w:rsid w:val="002D5F35"/>
    <w:rsid w:val="002D783B"/>
    <w:rsid w:val="002E0C72"/>
    <w:rsid w:val="002E0DA4"/>
    <w:rsid w:val="002E308B"/>
    <w:rsid w:val="002E52B2"/>
    <w:rsid w:val="002F1BC3"/>
    <w:rsid w:val="002F1E77"/>
    <w:rsid w:val="002F2934"/>
    <w:rsid w:val="002F6B18"/>
    <w:rsid w:val="002F7B19"/>
    <w:rsid w:val="00300797"/>
    <w:rsid w:val="003029CB"/>
    <w:rsid w:val="00307FF7"/>
    <w:rsid w:val="0031018F"/>
    <w:rsid w:val="00314376"/>
    <w:rsid w:val="003150BE"/>
    <w:rsid w:val="00322A46"/>
    <w:rsid w:val="0032436B"/>
    <w:rsid w:val="00331726"/>
    <w:rsid w:val="00347E63"/>
    <w:rsid w:val="00356EED"/>
    <w:rsid w:val="00360A7A"/>
    <w:rsid w:val="00360E7F"/>
    <w:rsid w:val="00360EC6"/>
    <w:rsid w:val="00367344"/>
    <w:rsid w:val="0037534B"/>
    <w:rsid w:val="00376FC4"/>
    <w:rsid w:val="00392B2C"/>
    <w:rsid w:val="00395CB8"/>
    <w:rsid w:val="00395F19"/>
    <w:rsid w:val="003A0D8A"/>
    <w:rsid w:val="003B10B8"/>
    <w:rsid w:val="003B14B8"/>
    <w:rsid w:val="003B5750"/>
    <w:rsid w:val="003B6D71"/>
    <w:rsid w:val="003C0833"/>
    <w:rsid w:val="003D32A9"/>
    <w:rsid w:val="003D3DCB"/>
    <w:rsid w:val="003E0EEE"/>
    <w:rsid w:val="003E218B"/>
    <w:rsid w:val="003E2D8A"/>
    <w:rsid w:val="003E498E"/>
    <w:rsid w:val="003F2916"/>
    <w:rsid w:val="003F35C1"/>
    <w:rsid w:val="003F644C"/>
    <w:rsid w:val="003F6C91"/>
    <w:rsid w:val="00405E55"/>
    <w:rsid w:val="004062F8"/>
    <w:rsid w:val="004066A3"/>
    <w:rsid w:val="00410150"/>
    <w:rsid w:val="00410267"/>
    <w:rsid w:val="004107AE"/>
    <w:rsid w:val="00412F94"/>
    <w:rsid w:val="00425989"/>
    <w:rsid w:val="00425BA6"/>
    <w:rsid w:val="00433E14"/>
    <w:rsid w:val="00441175"/>
    <w:rsid w:val="004427F4"/>
    <w:rsid w:val="00444132"/>
    <w:rsid w:val="0044729D"/>
    <w:rsid w:val="004509DE"/>
    <w:rsid w:val="004552DA"/>
    <w:rsid w:val="00460578"/>
    <w:rsid w:val="0046154C"/>
    <w:rsid w:val="00461EF7"/>
    <w:rsid w:val="00462D84"/>
    <w:rsid w:val="004677D1"/>
    <w:rsid w:val="00471474"/>
    <w:rsid w:val="0047280B"/>
    <w:rsid w:val="00485577"/>
    <w:rsid w:val="00493C8D"/>
    <w:rsid w:val="004A0CD5"/>
    <w:rsid w:val="004A61BA"/>
    <w:rsid w:val="004A6581"/>
    <w:rsid w:val="004A660C"/>
    <w:rsid w:val="004A677A"/>
    <w:rsid w:val="004A757B"/>
    <w:rsid w:val="004B7981"/>
    <w:rsid w:val="004C1F08"/>
    <w:rsid w:val="004C3B58"/>
    <w:rsid w:val="004D4918"/>
    <w:rsid w:val="004E37BB"/>
    <w:rsid w:val="004E7144"/>
    <w:rsid w:val="004F02F8"/>
    <w:rsid w:val="004F12B1"/>
    <w:rsid w:val="005070BD"/>
    <w:rsid w:val="00514AD6"/>
    <w:rsid w:val="00514C6D"/>
    <w:rsid w:val="005205FB"/>
    <w:rsid w:val="00520B4A"/>
    <w:rsid w:val="005308AA"/>
    <w:rsid w:val="00532667"/>
    <w:rsid w:val="005335DE"/>
    <w:rsid w:val="0054339A"/>
    <w:rsid w:val="0054444A"/>
    <w:rsid w:val="00544A38"/>
    <w:rsid w:val="0054625A"/>
    <w:rsid w:val="0054781B"/>
    <w:rsid w:val="0055204B"/>
    <w:rsid w:val="00563164"/>
    <w:rsid w:val="005651DC"/>
    <w:rsid w:val="005711A5"/>
    <w:rsid w:val="00571A77"/>
    <w:rsid w:val="0057787F"/>
    <w:rsid w:val="005810C8"/>
    <w:rsid w:val="00583E41"/>
    <w:rsid w:val="005855A6"/>
    <w:rsid w:val="00585AA4"/>
    <w:rsid w:val="00586F53"/>
    <w:rsid w:val="00590795"/>
    <w:rsid w:val="00592500"/>
    <w:rsid w:val="005935D3"/>
    <w:rsid w:val="00593600"/>
    <w:rsid w:val="00594390"/>
    <w:rsid w:val="005A08CC"/>
    <w:rsid w:val="005A41EF"/>
    <w:rsid w:val="005D2374"/>
    <w:rsid w:val="005E1A2A"/>
    <w:rsid w:val="005E1A39"/>
    <w:rsid w:val="005E615E"/>
    <w:rsid w:val="005E65F0"/>
    <w:rsid w:val="005F3698"/>
    <w:rsid w:val="005F4F9A"/>
    <w:rsid w:val="006067FD"/>
    <w:rsid w:val="006139F1"/>
    <w:rsid w:val="0061547A"/>
    <w:rsid w:val="00624B63"/>
    <w:rsid w:val="006259ED"/>
    <w:rsid w:val="0062661F"/>
    <w:rsid w:val="00631C9D"/>
    <w:rsid w:val="00632C8C"/>
    <w:rsid w:val="00641998"/>
    <w:rsid w:val="0064479C"/>
    <w:rsid w:val="006458D3"/>
    <w:rsid w:val="006535F0"/>
    <w:rsid w:val="006536E1"/>
    <w:rsid w:val="00657673"/>
    <w:rsid w:val="00657C3F"/>
    <w:rsid w:val="006620E7"/>
    <w:rsid w:val="006623A5"/>
    <w:rsid w:val="00665A01"/>
    <w:rsid w:val="00671AA6"/>
    <w:rsid w:val="006742C9"/>
    <w:rsid w:val="00676AF9"/>
    <w:rsid w:val="00677174"/>
    <w:rsid w:val="006775E7"/>
    <w:rsid w:val="00680383"/>
    <w:rsid w:val="006829A3"/>
    <w:rsid w:val="00682E50"/>
    <w:rsid w:val="00685FBC"/>
    <w:rsid w:val="0068662A"/>
    <w:rsid w:val="00687133"/>
    <w:rsid w:val="00691F67"/>
    <w:rsid w:val="00695AA6"/>
    <w:rsid w:val="006A06EF"/>
    <w:rsid w:val="006A574A"/>
    <w:rsid w:val="006A7CD2"/>
    <w:rsid w:val="006B39C6"/>
    <w:rsid w:val="006B42F4"/>
    <w:rsid w:val="006C00AA"/>
    <w:rsid w:val="006D0E90"/>
    <w:rsid w:val="006D19A8"/>
    <w:rsid w:val="006D36F2"/>
    <w:rsid w:val="006D6414"/>
    <w:rsid w:val="006E29A2"/>
    <w:rsid w:val="006E3B89"/>
    <w:rsid w:val="006E6C45"/>
    <w:rsid w:val="006E723D"/>
    <w:rsid w:val="006F6F1A"/>
    <w:rsid w:val="007052E2"/>
    <w:rsid w:val="0071286B"/>
    <w:rsid w:val="00714B1E"/>
    <w:rsid w:val="00717E6D"/>
    <w:rsid w:val="00722F8A"/>
    <w:rsid w:val="00723352"/>
    <w:rsid w:val="00731823"/>
    <w:rsid w:val="00733209"/>
    <w:rsid w:val="00734AE5"/>
    <w:rsid w:val="00741D73"/>
    <w:rsid w:val="007439DF"/>
    <w:rsid w:val="00750D70"/>
    <w:rsid w:val="00754DE7"/>
    <w:rsid w:val="00757585"/>
    <w:rsid w:val="007627F4"/>
    <w:rsid w:val="00767327"/>
    <w:rsid w:val="00772BBE"/>
    <w:rsid w:val="00774DD2"/>
    <w:rsid w:val="0077516C"/>
    <w:rsid w:val="00787C62"/>
    <w:rsid w:val="00791BDF"/>
    <w:rsid w:val="00792DC2"/>
    <w:rsid w:val="007960E8"/>
    <w:rsid w:val="007A2049"/>
    <w:rsid w:val="007A239D"/>
    <w:rsid w:val="007A2AD6"/>
    <w:rsid w:val="007A7EBC"/>
    <w:rsid w:val="007A7FF2"/>
    <w:rsid w:val="007B0C10"/>
    <w:rsid w:val="007C4DAA"/>
    <w:rsid w:val="007C4E98"/>
    <w:rsid w:val="007E3042"/>
    <w:rsid w:val="007E556A"/>
    <w:rsid w:val="007F1367"/>
    <w:rsid w:val="007F2DB7"/>
    <w:rsid w:val="00805520"/>
    <w:rsid w:val="00806839"/>
    <w:rsid w:val="00806BB2"/>
    <w:rsid w:val="00807869"/>
    <w:rsid w:val="0081006B"/>
    <w:rsid w:val="0081063C"/>
    <w:rsid w:val="00814C21"/>
    <w:rsid w:val="008210B3"/>
    <w:rsid w:val="0082515C"/>
    <w:rsid w:val="00825756"/>
    <w:rsid w:val="0083037A"/>
    <w:rsid w:val="008317AC"/>
    <w:rsid w:val="00841A5B"/>
    <w:rsid w:val="00843EB5"/>
    <w:rsid w:val="008516F9"/>
    <w:rsid w:val="008603F5"/>
    <w:rsid w:val="00862893"/>
    <w:rsid w:val="008662CD"/>
    <w:rsid w:val="00880534"/>
    <w:rsid w:val="00881B1C"/>
    <w:rsid w:val="00884D14"/>
    <w:rsid w:val="00894BC5"/>
    <w:rsid w:val="00894F68"/>
    <w:rsid w:val="008A04B5"/>
    <w:rsid w:val="008B3191"/>
    <w:rsid w:val="008B4D24"/>
    <w:rsid w:val="008B59C5"/>
    <w:rsid w:val="008B5F02"/>
    <w:rsid w:val="008C0390"/>
    <w:rsid w:val="008C292A"/>
    <w:rsid w:val="008C62FE"/>
    <w:rsid w:val="008D4645"/>
    <w:rsid w:val="008D46CA"/>
    <w:rsid w:val="008E153C"/>
    <w:rsid w:val="008E2B14"/>
    <w:rsid w:val="008E4E7F"/>
    <w:rsid w:val="008E6687"/>
    <w:rsid w:val="008F5494"/>
    <w:rsid w:val="008F5DA9"/>
    <w:rsid w:val="008F5FC8"/>
    <w:rsid w:val="0090137C"/>
    <w:rsid w:val="0090334B"/>
    <w:rsid w:val="0091061C"/>
    <w:rsid w:val="0091454A"/>
    <w:rsid w:val="00914C89"/>
    <w:rsid w:val="009222A7"/>
    <w:rsid w:val="00923C93"/>
    <w:rsid w:val="009326B2"/>
    <w:rsid w:val="0093679A"/>
    <w:rsid w:val="00936819"/>
    <w:rsid w:val="00942908"/>
    <w:rsid w:val="009437C7"/>
    <w:rsid w:val="00944266"/>
    <w:rsid w:val="00952BA5"/>
    <w:rsid w:val="00954D64"/>
    <w:rsid w:val="00956DE4"/>
    <w:rsid w:val="009608DD"/>
    <w:rsid w:val="00962D89"/>
    <w:rsid w:val="00967B76"/>
    <w:rsid w:val="00972927"/>
    <w:rsid w:val="00975423"/>
    <w:rsid w:val="00976926"/>
    <w:rsid w:val="00981089"/>
    <w:rsid w:val="00981CB1"/>
    <w:rsid w:val="0098460E"/>
    <w:rsid w:val="00987CD0"/>
    <w:rsid w:val="00991F35"/>
    <w:rsid w:val="00995BA3"/>
    <w:rsid w:val="009960F7"/>
    <w:rsid w:val="00997A56"/>
    <w:rsid w:val="009A5235"/>
    <w:rsid w:val="009A7015"/>
    <w:rsid w:val="009B15D6"/>
    <w:rsid w:val="009C263F"/>
    <w:rsid w:val="009D04DB"/>
    <w:rsid w:val="009D57A3"/>
    <w:rsid w:val="009D7533"/>
    <w:rsid w:val="009E20E2"/>
    <w:rsid w:val="009F53B8"/>
    <w:rsid w:val="00A03A43"/>
    <w:rsid w:val="00A04C0F"/>
    <w:rsid w:val="00A10F2B"/>
    <w:rsid w:val="00A1344F"/>
    <w:rsid w:val="00A24A95"/>
    <w:rsid w:val="00A340AE"/>
    <w:rsid w:val="00A34351"/>
    <w:rsid w:val="00A35E00"/>
    <w:rsid w:val="00A36354"/>
    <w:rsid w:val="00A43C77"/>
    <w:rsid w:val="00A45036"/>
    <w:rsid w:val="00A46FF0"/>
    <w:rsid w:val="00A476D3"/>
    <w:rsid w:val="00A55A4B"/>
    <w:rsid w:val="00A5654A"/>
    <w:rsid w:val="00A57095"/>
    <w:rsid w:val="00A5745E"/>
    <w:rsid w:val="00A6008A"/>
    <w:rsid w:val="00A60EC9"/>
    <w:rsid w:val="00A64714"/>
    <w:rsid w:val="00A7006D"/>
    <w:rsid w:val="00A72563"/>
    <w:rsid w:val="00A73A4E"/>
    <w:rsid w:val="00A7493D"/>
    <w:rsid w:val="00A75149"/>
    <w:rsid w:val="00A77145"/>
    <w:rsid w:val="00A84354"/>
    <w:rsid w:val="00A86683"/>
    <w:rsid w:val="00AA23B8"/>
    <w:rsid w:val="00AA46F9"/>
    <w:rsid w:val="00AB3751"/>
    <w:rsid w:val="00AB686D"/>
    <w:rsid w:val="00AB750D"/>
    <w:rsid w:val="00AC078B"/>
    <w:rsid w:val="00AC38BA"/>
    <w:rsid w:val="00AC40CD"/>
    <w:rsid w:val="00AC4279"/>
    <w:rsid w:val="00AD079A"/>
    <w:rsid w:val="00AD21BF"/>
    <w:rsid w:val="00AD6259"/>
    <w:rsid w:val="00AE37D9"/>
    <w:rsid w:val="00AE5C7D"/>
    <w:rsid w:val="00AE6DD8"/>
    <w:rsid w:val="00AE793A"/>
    <w:rsid w:val="00AE7B17"/>
    <w:rsid w:val="00AF0FAC"/>
    <w:rsid w:val="00AF2132"/>
    <w:rsid w:val="00AF37E5"/>
    <w:rsid w:val="00AF4B97"/>
    <w:rsid w:val="00AF538D"/>
    <w:rsid w:val="00B013E4"/>
    <w:rsid w:val="00B065E8"/>
    <w:rsid w:val="00B14342"/>
    <w:rsid w:val="00B156E1"/>
    <w:rsid w:val="00B1617C"/>
    <w:rsid w:val="00B24BC6"/>
    <w:rsid w:val="00B303F3"/>
    <w:rsid w:val="00B30AFD"/>
    <w:rsid w:val="00B33611"/>
    <w:rsid w:val="00B34BCB"/>
    <w:rsid w:val="00B50AD9"/>
    <w:rsid w:val="00B5108A"/>
    <w:rsid w:val="00B52644"/>
    <w:rsid w:val="00B53AB6"/>
    <w:rsid w:val="00B5459D"/>
    <w:rsid w:val="00B6065F"/>
    <w:rsid w:val="00B61139"/>
    <w:rsid w:val="00B6258D"/>
    <w:rsid w:val="00B62B09"/>
    <w:rsid w:val="00B62F1E"/>
    <w:rsid w:val="00B63A1D"/>
    <w:rsid w:val="00B65D8B"/>
    <w:rsid w:val="00B673DC"/>
    <w:rsid w:val="00B7358A"/>
    <w:rsid w:val="00B73E2D"/>
    <w:rsid w:val="00B754DA"/>
    <w:rsid w:val="00B8016F"/>
    <w:rsid w:val="00B834DE"/>
    <w:rsid w:val="00B851F8"/>
    <w:rsid w:val="00B93DC4"/>
    <w:rsid w:val="00B94B12"/>
    <w:rsid w:val="00B97ED3"/>
    <w:rsid w:val="00BA03E6"/>
    <w:rsid w:val="00BA2801"/>
    <w:rsid w:val="00BA520A"/>
    <w:rsid w:val="00BA6900"/>
    <w:rsid w:val="00BC08C9"/>
    <w:rsid w:val="00BC4BDF"/>
    <w:rsid w:val="00BC6569"/>
    <w:rsid w:val="00BD2088"/>
    <w:rsid w:val="00BD211C"/>
    <w:rsid w:val="00BD3DBF"/>
    <w:rsid w:val="00BD45AA"/>
    <w:rsid w:val="00BD6607"/>
    <w:rsid w:val="00BD7C36"/>
    <w:rsid w:val="00BE34F0"/>
    <w:rsid w:val="00BE4F24"/>
    <w:rsid w:val="00BE7B9E"/>
    <w:rsid w:val="00BF2C5E"/>
    <w:rsid w:val="00BF3B55"/>
    <w:rsid w:val="00BF41B3"/>
    <w:rsid w:val="00BF7B58"/>
    <w:rsid w:val="00C05CF6"/>
    <w:rsid w:val="00C10D9E"/>
    <w:rsid w:val="00C22245"/>
    <w:rsid w:val="00C234A7"/>
    <w:rsid w:val="00C25F47"/>
    <w:rsid w:val="00C34815"/>
    <w:rsid w:val="00C353A5"/>
    <w:rsid w:val="00C36135"/>
    <w:rsid w:val="00C4230E"/>
    <w:rsid w:val="00C425C5"/>
    <w:rsid w:val="00C53577"/>
    <w:rsid w:val="00C54E72"/>
    <w:rsid w:val="00C6212D"/>
    <w:rsid w:val="00C67839"/>
    <w:rsid w:val="00C72035"/>
    <w:rsid w:val="00C7344F"/>
    <w:rsid w:val="00C754E3"/>
    <w:rsid w:val="00C83524"/>
    <w:rsid w:val="00C90393"/>
    <w:rsid w:val="00C916BC"/>
    <w:rsid w:val="00C921ED"/>
    <w:rsid w:val="00C95829"/>
    <w:rsid w:val="00C9597D"/>
    <w:rsid w:val="00C97F5F"/>
    <w:rsid w:val="00CA07AB"/>
    <w:rsid w:val="00CB226C"/>
    <w:rsid w:val="00CB3A55"/>
    <w:rsid w:val="00CC0309"/>
    <w:rsid w:val="00CC332C"/>
    <w:rsid w:val="00CC56B9"/>
    <w:rsid w:val="00CC58BE"/>
    <w:rsid w:val="00CC5C79"/>
    <w:rsid w:val="00CD02DB"/>
    <w:rsid w:val="00CD0373"/>
    <w:rsid w:val="00CD12B6"/>
    <w:rsid w:val="00CD3718"/>
    <w:rsid w:val="00CD548C"/>
    <w:rsid w:val="00CD5986"/>
    <w:rsid w:val="00CE47BD"/>
    <w:rsid w:val="00CF7579"/>
    <w:rsid w:val="00CF779A"/>
    <w:rsid w:val="00D03956"/>
    <w:rsid w:val="00D07E97"/>
    <w:rsid w:val="00D13675"/>
    <w:rsid w:val="00D144F7"/>
    <w:rsid w:val="00D228FC"/>
    <w:rsid w:val="00D25549"/>
    <w:rsid w:val="00D27CCD"/>
    <w:rsid w:val="00D36A24"/>
    <w:rsid w:val="00D4266B"/>
    <w:rsid w:val="00D46D7C"/>
    <w:rsid w:val="00D471F2"/>
    <w:rsid w:val="00D4758B"/>
    <w:rsid w:val="00D51CF6"/>
    <w:rsid w:val="00D52D3D"/>
    <w:rsid w:val="00D54403"/>
    <w:rsid w:val="00D5729C"/>
    <w:rsid w:val="00D648B7"/>
    <w:rsid w:val="00D7114A"/>
    <w:rsid w:val="00D7333E"/>
    <w:rsid w:val="00D75B48"/>
    <w:rsid w:val="00D80985"/>
    <w:rsid w:val="00D82C1A"/>
    <w:rsid w:val="00D85A66"/>
    <w:rsid w:val="00D90CE0"/>
    <w:rsid w:val="00D9108F"/>
    <w:rsid w:val="00D923BC"/>
    <w:rsid w:val="00DA077C"/>
    <w:rsid w:val="00DA33D5"/>
    <w:rsid w:val="00DA66AD"/>
    <w:rsid w:val="00DB0BA6"/>
    <w:rsid w:val="00DB1038"/>
    <w:rsid w:val="00DB201B"/>
    <w:rsid w:val="00DB6263"/>
    <w:rsid w:val="00DB6A79"/>
    <w:rsid w:val="00DC05FD"/>
    <w:rsid w:val="00DC71DB"/>
    <w:rsid w:val="00DD25F8"/>
    <w:rsid w:val="00DD2B67"/>
    <w:rsid w:val="00DD493F"/>
    <w:rsid w:val="00DD6124"/>
    <w:rsid w:val="00DE61AD"/>
    <w:rsid w:val="00DE7D57"/>
    <w:rsid w:val="00DF0687"/>
    <w:rsid w:val="00DF2232"/>
    <w:rsid w:val="00DF7FDB"/>
    <w:rsid w:val="00E03BA8"/>
    <w:rsid w:val="00E05675"/>
    <w:rsid w:val="00E07CBA"/>
    <w:rsid w:val="00E15E88"/>
    <w:rsid w:val="00E3179E"/>
    <w:rsid w:val="00E34F70"/>
    <w:rsid w:val="00E359E3"/>
    <w:rsid w:val="00E35DEA"/>
    <w:rsid w:val="00E51DB0"/>
    <w:rsid w:val="00E56140"/>
    <w:rsid w:val="00E60976"/>
    <w:rsid w:val="00E62AC4"/>
    <w:rsid w:val="00E6578B"/>
    <w:rsid w:val="00E90F27"/>
    <w:rsid w:val="00E9451A"/>
    <w:rsid w:val="00E97029"/>
    <w:rsid w:val="00EA0956"/>
    <w:rsid w:val="00EA398E"/>
    <w:rsid w:val="00EA44D1"/>
    <w:rsid w:val="00EA6156"/>
    <w:rsid w:val="00EB2507"/>
    <w:rsid w:val="00EB6306"/>
    <w:rsid w:val="00EB7A5D"/>
    <w:rsid w:val="00ED2ABB"/>
    <w:rsid w:val="00ED49CF"/>
    <w:rsid w:val="00ED61EB"/>
    <w:rsid w:val="00ED6CDE"/>
    <w:rsid w:val="00ED7504"/>
    <w:rsid w:val="00EE1AED"/>
    <w:rsid w:val="00EE3D26"/>
    <w:rsid w:val="00EE48A5"/>
    <w:rsid w:val="00EE79AD"/>
    <w:rsid w:val="00EF1AD8"/>
    <w:rsid w:val="00F005F1"/>
    <w:rsid w:val="00F04559"/>
    <w:rsid w:val="00F07144"/>
    <w:rsid w:val="00F07547"/>
    <w:rsid w:val="00F126E4"/>
    <w:rsid w:val="00F1451C"/>
    <w:rsid w:val="00F202BD"/>
    <w:rsid w:val="00F24CE7"/>
    <w:rsid w:val="00F25116"/>
    <w:rsid w:val="00F32869"/>
    <w:rsid w:val="00F33A86"/>
    <w:rsid w:val="00F359C1"/>
    <w:rsid w:val="00F35C4A"/>
    <w:rsid w:val="00F35D7D"/>
    <w:rsid w:val="00F4632F"/>
    <w:rsid w:val="00F515F0"/>
    <w:rsid w:val="00F51880"/>
    <w:rsid w:val="00F53C54"/>
    <w:rsid w:val="00F56F0F"/>
    <w:rsid w:val="00F575FC"/>
    <w:rsid w:val="00F62454"/>
    <w:rsid w:val="00F651A0"/>
    <w:rsid w:val="00F651DF"/>
    <w:rsid w:val="00F677F6"/>
    <w:rsid w:val="00F70404"/>
    <w:rsid w:val="00F70D2A"/>
    <w:rsid w:val="00F71D38"/>
    <w:rsid w:val="00F75922"/>
    <w:rsid w:val="00F75C29"/>
    <w:rsid w:val="00F77105"/>
    <w:rsid w:val="00F843DC"/>
    <w:rsid w:val="00F9038B"/>
    <w:rsid w:val="00F9297F"/>
    <w:rsid w:val="00F9309A"/>
    <w:rsid w:val="00F93F88"/>
    <w:rsid w:val="00F949DF"/>
    <w:rsid w:val="00F958D7"/>
    <w:rsid w:val="00F95EF5"/>
    <w:rsid w:val="00F9665F"/>
    <w:rsid w:val="00F9694B"/>
    <w:rsid w:val="00FA030E"/>
    <w:rsid w:val="00FA35BC"/>
    <w:rsid w:val="00FA3D52"/>
    <w:rsid w:val="00FB5663"/>
    <w:rsid w:val="00FB5675"/>
    <w:rsid w:val="00FB58CA"/>
    <w:rsid w:val="00FC1CA2"/>
    <w:rsid w:val="00FC5716"/>
    <w:rsid w:val="00FC74FD"/>
    <w:rsid w:val="00FE12D7"/>
    <w:rsid w:val="00FE1527"/>
    <w:rsid w:val="00FF4D5D"/>
    <w:rsid w:val="00FF67ED"/>
    <w:rsid w:val="00FF7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F9155FD"/>
  <w15:docId w15:val="{8FF970AF-D12E-4F2E-A6B5-8668C6D2F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AD079A"/>
    <w:pPr>
      <w:overflowPunct w:val="0"/>
      <w:autoSpaceDE w:val="0"/>
      <w:autoSpaceDN w:val="0"/>
      <w:adjustRightInd w:val="0"/>
      <w:spacing w:line="240" w:lineRule="atLeast"/>
      <w:ind w:firstLine="238"/>
      <w:jc w:val="both"/>
      <w:textAlignment w:val="baseline"/>
    </w:pPr>
    <w:rPr>
      <w:rFonts w:ascii="Times" w:hAnsi="Times"/>
      <w:lang w:val="en-US" w:eastAsia="de-DE"/>
    </w:rPr>
  </w:style>
  <w:style w:type="paragraph" w:styleId="Heading1">
    <w:name w:val="heading 1"/>
    <w:basedOn w:val="Normal"/>
    <w:next w:val="Normal"/>
    <w:link w:val="Heading1Char"/>
    <w:qFormat/>
    <w:rsid w:val="00AD079A"/>
    <w:pPr>
      <w:keepNext/>
      <w:spacing w:after="24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Normal"/>
    <w:next w:val="Normal"/>
    <w:link w:val="Heading2Char"/>
    <w:qFormat/>
    <w:rsid w:val="00AD079A"/>
    <w:pPr>
      <w:keepNext/>
      <w:spacing w:before="240" w:after="12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uiPriority w:val="9"/>
    <w:qFormat/>
    <w:rsid w:val="00AD079A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paragraph" w:styleId="Heading4">
    <w:name w:val="heading 4"/>
    <w:next w:val="Normal"/>
    <w:link w:val="Heading4Char"/>
    <w:qFormat/>
    <w:rsid w:val="00AD079A"/>
    <w:pPr>
      <w:keepNext/>
      <w:keepLines/>
      <w:snapToGrid w:val="0"/>
      <w:spacing w:before="320" w:after="160" w:line="254" w:lineRule="auto"/>
      <w:jc w:val="both"/>
      <w:outlineLvl w:val="3"/>
    </w:pPr>
    <w:rPr>
      <w:rFonts w:ascii="Times" w:eastAsia="SimHei" w:hAnsi="Times"/>
      <w:b/>
      <w:bCs/>
      <w:szCs w:val="28"/>
      <w:lang w:val="en-US" w:eastAsia="zh-CN"/>
    </w:rPr>
  </w:style>
  <w:style w:type="character" w:default="1" w:styleId="DefaultParagraphFont">
    <w:name w:val="Default Paragraph Font"/>
    <w:uiPriority w:val="1"/>
    <w:semiHidden/>
    <w:unhideWhenUsed/>
    <w:rsid w:val="00AD079A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AD079A"/>
  </w:style>
  <w:style w:type="character" w:styleId="PageNumber">
    <w:name w:val="page number"/>
    <w:rsid w:val="00AD079A"/>
    <w:rPr>
      <w:sz w:val="20"/>
    </w:rPr>
  </w:style>
  <w:style w:type="paragraph" w:customStyle="1" w:styleId="Runninghead-left">
    <w:name w:val="Running head - left"/>
    <w:basedOn w:val="Normal"/>
    <w:rsid w:val="00AD079A"/>
    <w:pPr>
      <w:tabs>
        <w:tab w:val="left" w:pos="680"/>
        <w:tab w:val="right" w:pos="6237"/>
        <w:tab w:val="right" w:pos="6917"/>
      </w:tabs>
      <w:spacing w:after="120" w:line="200" w:lineRule="exact"/>
      <w:ind w:firstLine="0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AD079A"/>
    <w:pPr>
      <w:jc w:val="right"/>
    </w:pPr>
  </w:style>
  <w:style w:type="paragraph" w:customStyle="1" w:styleId="author">
    <w:name w:val="author"/>
    <w:basedOn w:val="Normal"/>
    <w:next w:val="Normal"/>
    <w:rsid w:val="00AD079A"/>
    <w:pPr>
      <w:suppressAutoHyphens/>
      <w:spacing w:before="240" w:after="240"/>
      <w:ind w:firstLine="0"/>
      <w:jc w:val="left"/>
    </w:pPr>
    <w:rPr>
      <w:b/>
    </w:rPr>
  </w:style>
  <w:style w:type="paragraph" w:customStyle="1" w:styleId="table">
    <w:name w:val="table"/>
    <w:basedOn w:val="Normal"/>
    <w:rsid w:val="00AD079A"/>
    <w:pPr>
      <w:spacing w:before="60" w:line="200" w:lineRule="atLeast"/>
      <w:ind w:firstLine="0"/>
      <w:jc w:val="left"/>
    </w:pPr>
    <w:rPr>
      <w:sz w:val="17"/>
      <w:szCs w:val="18"/>
    </w:rPr>
  </w:style>
  <w:style w:type="paragraph" w:customStyle="1" w:styleId="equation">
    <w:name w:val="equation"/>
    <w:basedOn w:val="Normal"/>
    <w:next w:val="Normal"/>
    <w:rsid w:val="00AD079A"/>
    <w:pPr>
      <w:tabs>
        <w:tab w:val="center" w:pos="3204"/>
        <w:tab w:val="right" w:pos="6634"/>
      </w:tabs>
      <w:spacing w:before="480" w:after="480"/>
      <w:ind w:firstLine="0"/>
      <w:jc w:val="left"/>
    </w:pPr>
  </w:style>
  <w:style w:type="paragraph" w:customStyle="1" w:styleId="fignotes">
    <w:name w:val="fignotes"/>
    <w:basedOn w:val="Normal"/>
    <w:next w:val="Normal"/>
    <w:rsid w:val="00AD079A"/>
    <w:pPr>
      <w:keepLines/>
      <w:spacing w:before="120" w:after="240" w:line="200" w:lineRule="atLeast"/>
      <w:ind w:firstLine="0"/>
    </w:pPr>
    <w:rPr>
      <w:sz w:val="17"/>
    </w:rPr>
  </w:style>
  <w:style w:type="paragraph" w:customStyle="1" w:styleId="heading10">
    <w:name w:val="heading1"/>
    <w:basedOn w:val="Normal"/>
    <w:next w:val="noindentpara"/>
    <w:rsid w:val="00AD079A"/>
    <w:pPr>
      <w:keepNext/>
      <w:keepLines/>
      <w:tabs>
        <w:tab w:val="left" w:pos="454"/>
      </w:tabs>
      <w:suppressAutoHyphens/>
      <w:spacing w:before="720" w:after="480" w:line="280" w:lineRule="atLeast"/>
      <w:ind w:firstLine="0"/>
      <w:jc w:val="left"/>
      <w:outlineLvl w:val="0"/>
    </w:pPr>
    <w:rPr>
      <w:b/>
      <w:sz w:val="24"/>
    </w:rPr>
  </w:style>
  <w:style w:type="paragraph" w:customStyle="1" w:styleId="heading20">
    <w:name w:val="heading2"/>
    <w:basedOn w:val="heading10"/>
    <w:next w:val="noindentpara"/>
    <w:rsid w:val="00AD079A"/>
    <w:pPr>
      <w:tabs>
        <w:tab w:val="left" w:pos="510"/>
      </w:tabs>
      <w:outlineLvl w:val="1"/>
    </w:pPr>
    <w:rPr>
      <w:i/>
    </w:rPr>
  </w:style>
  <w:style w:type="paragraph" w:customStyle="1" w:styleId="heading30">
    <w:name w:val="heading3"/>
    <w:basedOn w:val="Normal"/>
    <w:next w:val="noindentpara"/>
    <w:rsid w:val="00AD079A"/>
    <w:pPr>
      <w:tabs>
        <w:tab w:val="left" w:pos="284"/>
      </w:tabs>
      <w:suppressAutoHyphens/>
      <w:spacing w:before="480" w:after="240"/>
      <w:ind w:firstLine="0"/>
      <w:jc w:val="left"/>
      <w:outlineLvl w:val="2"/>
    </w:pPr>
    <w:rPr>
      <w:b/>
    </w:rPr>
  </w:style>
  <w:style w:type="paragraph" w:customStyle="1" w:styleId="subitem">
    <w:name w:val="subitem"/>
    <w:rsid w:val="00AD079A"/>
    <w:pPr>
      <w:numPr>
        <w:numId w:val="1"/>
      </w:numPr>
      <w:spacing w:after="120" w:line="240" w:lineRule="atLeast"/>
      <w:contextualSpacing/>
      <w:jc w:val="both"/>
    </w:pPr>
    <w:rPr>
      <w:rFonts w:ascii="Times" w:hAnsi="Times"/>
      <w:lang w:val="en-US" w:eastAsia="de-DE"/>
    </w:rPr>
  </w:style>
  <w:style w:type="paragraph" w:customStyle="1" w:styleId="NumberedItem">
    <w:name w:val="Numbered Item"/>
    <w:basedOn w:val="bulletitem"/>
    <w:rsid w:val="00AD079A"/>
  </w:style>
  <w:style w:type="paragraph" w:customStyle="1" w:styleId="bulletitem">
    <w:name w:val="bulletitem"/>
    <w:basedOn w:val="Normal"/>
    <w:rsid w:val="00AD079A"/>
    <w:pPr>
      <w:numPr>
        <w:numId w:val="2"/>
      </w:numPr>
      <w:spacing w:before="120" w:after="120"/>
      <w:contextualSpacing/>
    </w:pPr>
  </w:style>
  <w:style w:type="paragraph" w:customStyle="1" w:styleId="reference">
    <w:name w:val="reference"/>
    <w:basedOn w:val="Normal"/>
    <w:rsid w:val="00AD079A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Normal"/>
    <w:rsid w:val="00AD079A"/>
    <w:pPr>
      <w:shd w:val="clear" w:color="auto" w:fill="D9D9D9"/>
      <w:spacing w:before="240" w:after="240"/>
      <w:ind w:left="238" w:right="238" w:firstLine="0"/>
      <w:contextualSpacing/>
    </w:pPr>
  </w:style>
  <w:style w:type="paragraph" w:customStyle="1" w:styleId="tablelegend">
    <w:name w:val="tablelegend"/>
    <w:basedOn w:val="Normal"/>
    <w:next w:val="Normal"/>
    <w:rsid w:val="00AD079A"/>
    <w:pPr>
      <w:keepNext/>
      <w:keepLines/>
      <w:spacing w:before="240" w:after="120" w:line="200" w:lineRule="atLeast"/>
      <w:ind w:firstLine="0"/>
    </w:pPr>
    <w:rPr>
      <w:sz w:val="17"/>
    </w:rPr>
  </w:style>
  <w:style w:type="paragraph" w:customStyle="1" w:styleId="tablenotes">
    <w:name w:val="tablenotes"/>
    <w:basedOn w:val="Normal"/>
    <w:next w:val="Normal"/>
    <w:rsid w:val="00AD079A"/>
    <w:pPr>
      <w:widowControl w:val="0"/>
      <w:spacing w:before="20" w:line="200" w:lineRule="atLeast"/>
      <w:ind w:firstLine="0"/>
      <w:jc w:val="left"/>
    </w:pPr>
    <w:rPr>
      <w:sz w:val="17"/>
    </w:rPr>
  </w:style>
  <w:style w:type="paragraph" w:styleId="Index1">
    <w:name w:val="index 1"/>
    <w:basedOn w:val="Normal"/>
    <w:uiPriority w:val="99"/>
    <w:semiHidden/>
    <w:rsid w:val="00AD079A"/>
    <w:pPr>
      <w:ind w:left="200" w:hanging="200"/>
      <w:jc w:val="left"/>
    </w:pPr>
    <w:rPr>
      <w:rFonts w:asciiTheme="minorHAnsi" w:hAnsiTheme="minorHAnsi" w:cstheme="minorHAnsi"/>
      <w:sz w:val="18"/>
      <w:szCs w:val="18"/>
    </w:rPr>
  </w:style>
  <w:style w:type="paragraph" w:styleId="Index2">
    <w:name w:val="index 2"/>
    <w:basedOn w:val="Index1"/>
    <w:uiPriority w:val="99"/>
    <w:semiHidden/>
    <w:rsid w:val="00AD079A"/>
    <w:pPr>
      <w:ind w:left="400"/>
    </w:pPr>
  </w:style>
  <w:style w:type="paragraph" w:styleId="Index3">
    <w:name w:val="index 3"/>
    <w:basedOn w:val="Normal"/>
    <w:next w:val="Normal"/>
    <w:semiHidden/>
    <w:rsid w:val="00AD079A"/>
    <w:pPr>
      <w:ind w:left="600" w:hanging="200"/>
      <w:jc w:val="left"/>
    </w:pPr>
    <w:rPr>
      <w:rFonts w:asciiTheme="minorHAnsi" w:hAnsiTheme="minorHAnsi" w:cstheme="minorHAnsi"/>
      <w:sz w:val="18"/>
      <w:szCs w:val="18"/>
    </w:rPr>
  </w:style>
  <w:style w:type="paragraph" w:styleId="FootnoteText">
    <w:name w:val="footnote text"/>
    <w:basedOn w:val="Normal"/>
    <w:link w:val="FootnoteTextChar"/>
    <w:rsid w:val="00AD079A"/>
  </w:style>
  <w:style w:type="paragraph" w:styleId="TOC4">
    <w:name w:val="toc 4"/>
    <w:basedOn w:val="Normal"/>
    <w:next w:val="Normal"/>
    <w:semiHidden/>
    <w:rsid w:val="00AD079A"/>
    <w:pPr>
      <w:ind w:left="737"/>
    </w:pPr>
  </w:style>
  <w:style w:type="character" w:styleId="Hyperlink">
    <w:name w:val="Hyperlink"/>
    <w:rsid w:val="00AD079A"/>
    <w:rPr>
      <w:color w:val="0000FF"/>
      <w:u w:val="single"/>
    </w:rPr>
  </w:style>
  <w:style w:type="paragraph" w:customStyle="1" w:styleId="heading40">
    <w:name w:val="heading4"/>
    <w:basedOn w:val="Normal"/>
    <w:next w:val="noindentpara"/>
    <w:rsid w:val="00AD079A"/>
    <w:pPr>
      <w:keepNext/>
      <w:suppressAutoHyphens/>
      <w:spacing w:before="480" w:after="240"/>
      <w:ind w:firstLine="0"/>
      <w:jc w:val="left"/>
      <w:outlineLvl w:val="3"/>
    </w:pPr>
  </w:style>
  <w:style w:type="paragraph" w:customStyle="1" w:styleId="heading5">
    <w:name w:val="heading5"/>
    <w:basedOn w:val="heading40"/>
    <w:next w:val="noindentpara"/>
    <w:rsid w:val="00AD079A"/>
    <w:pPr>
      <w:spacing w:before="360" w:after="120"/>
      <w:outlineLvl w:val="4"/>
    </w:pPr>
    <w:rPr>
      <w:i/>
    </w:rPr>
  </w:style>
  <w:style w:type="paragraph" w:customStyle="1" w:styleId="MainSubtitle">
    <w:name w:val="Main_Subtitle"/>
    <w:basedOn w:val="Normal"/>
    <w:next w:val="Normal"/>
    <w:rsid w:val="00AD079A"/>
    <w:pPr>
      <w:tabs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inHead1">
    <w:name w:val="RuninHead1"/>
    <w:basedOn w:val="Normal"/>
    <w:next w:val="noindentpara"/>
    <w:link w:val="RuninHead1Char"/>
    <w:rsid w:val="00AD079A"/>
    <w:pPr>
      <w:spacing w:line="240" w:lineRule="auto"/>
      <w:ind w:firstLine="0"/>
      <w:jc w:val="left"/>
    </w:pPr>
    <w:rPr>
      <w:b/>
    </w:rPr>
  </w:style>
  <w:style w:type="paragraph" w:customStyle="1" w:styleId="RuninHead2">
    <w:name w:val="RuninHead2"/>
    <w:basedOn w:val="Normal"/>
    <w:next w:val="Normal"/>
    <w:link w:val="RuninHead2Char"/>
    <w:rsid w:val="00AD079A"/>
    <w:pPr>
      <w:spacing w:line="240" w:lineRule="auto"/>
      <w:ind w:firstLine="0"/>
      <w:jc w:val="left"/>
    </w:pPr>
    <w:rPr>
      <w:b/>
      <w:i/>
    </w:rPr>
  </w:style>
  <w:style w:type="paragraph" w:customStyle="1" w:styleId="affiliation">
    <w:name w:val="affiliation"/>
    <w:basedOn w:val="Normal"/>
    <w:next w:val="Normal"/>
    <w:rsid w:val="00AD079A"/>
    <w:pPr>
      <w:suppressAutoHyphens/>
      <w:spacing w:before="240" w:line="200" w:lineRule="atLeast"/>
      <w:ind w:left="238" w:firstLine="0"/>
      <w:contextualSpacing/>
      <w:jc w:val="left"/>
    </w:pPr>
    <w:rPr>
      <w:sz w:val="17"/>
    </w:rPr>
  </w:style>
  <w:style w:type="paragraph" w:customStyle="1" w:styleId="abstract">
    <w:name w:val="abstract"/>
    <w:basedOn w:val="Normal"/>
    <w:next w:val="Normal"/>
    <w:rsid w:val="00AD079A"/>
    <w:pPr>
      <w:spacing w:before="480" w:after="480"/>
      <w:ind w:firstLine="0"/>
    </w:pPr>
  </w:style>
  <w:style w:type="paragraph" w:customStyle="1" w:styleId="quotation">
    <w:name w:val="quotation"/>
    <w:basedOn w:val="affiliation"/>
    <w:next w:val="Normal"/>
    <w:rsid w:val="00AD079A"/>
    <w:pPr>
      <w:spacing w:after="240"/>
      <w:ind w:right="238"/>
      <w:jc w:val="both"/>
    </w:pPr>
  </w:style>
  <w:style w:type="paragraph" w:customStyle="1" w:styleId="acknowledgements">
    <w:name w:val="acknowledgements"/>
    <w:basedOn w:val="heading10"/>
    <w:next w:val="Normal"/>
    <w:rsid w:val="00AD079A"/>
    <w:rPr>
      <w:b w:val="0"/>
      <w:sz w:val="20"/>
    </w:rPr>
  </w:style>
  <w:style w:type="paragraph" w:customStyle="1" w:styleId="references">
    <w:name w:val="references"/>
    <w:basedOn w:val="heading10"/>
    <w:rsid w:val="00AD079A"/>
  </w:style>
  <w:style w:type="paragraph" w:customStyle="1" w:styleId="figurecitation">
    <w:name w:val="figurecitation"/>
    <w:basedOn w:val="Normal"/>
    <w:rsid w:val="00AD079A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paragraph" w:customStyle="1" w:styleId="para">
    <w:name w:val="para"/>
    <w:rsid w:val="00AD079A"/>
    <w:pPr>
      <w:ind w:firstLine="142"/>
      <w:jc w:val="both"/>
    </w:pPr>
    <w:rPr>
      <w:rFonts w:ascii="Times" w:hAnsi="Times"/>
      <w:lang w:val="en-US" w:eastAsia="de-DE"/>
    </w:rPr>
  </w:style>
  <w:style w:type="paragraph" w:customStyle="1" w:styleId="formalpara">
    <w:name w:val="formalpara"/>
    <w:basedOn w:val="Normal"/>
    <w:next w:val="Normal"/>
    <w:rsid w:val="00AD079A"/>
    <w:pPr>
      <w:spacing w:before="480" w:after="240"/>
      <w:ind w:firstLine="0"/>
    </w:pPr>
  </w:style>
  <w:style w:type="paragraph" w:customStyle="1" w:styleId="keyword">
    <w:name w:val="keyword"/>
    <w:basedOn w:val="abstract"/>
    <w:rsid w:val="00AD079A"/>
  </w:style>
  <w:style w:type="paragraph" w:customStyle="1" w:styleId="appendix">
    <w:name w:val="appendix"/>
    <w:basedOn w:val="heading10"/>
    <w:next w:val="Normal"/>
    <w:qFormat/>
    <w:rsid w:val="00AD079A"/>
    <w:rPr>
      <w:b w:val="0"/>
      <w:lang w:val="en-IN"/>
    </w:rPr>
  </w:style>
  <w:style w:type="paragraph" w:customStyle="1" w:styleId="List1">
    <w:name w:val="List1"/>
    <w:basedOn w:val="para"/>
    <w:next w:val="Normal"/>
    <w:rsid w:val="00AD079A"/>
    <w:pPr>
      <w:spacing w:before="480" w:after="480" w:line="240" w:lineRule="atLeast"/>
      <w:ind w:firstLine="0"/>
      <w:contextualSpacing/>
    </w:pPr>
    <w:rPr>
      <w:lang w:val="en-IN"/>
    </w:rPr>
  </w:style>
  <w:style w:type="paragraph" w:customStyle="1" w:styleId="figure">
    <w:name w:val="figure"/>
    <w:basedOn w:val="table"/>
    <w:next w:val="Normal"/>
    <w:rsid w:val="00AD079A"/>
    <w:rPr>
      <w:lang w:val="en-IN"/>
    </w:rPr>
  </w:style>
  <w:style w:type="numbering" w:customStyle="1" w:styleId="Olist">
    <w:name w:val="Olist"/>
    <w:basedOn w:val="NoList"/>
    <w:rsid w:val="00AD079A"/>
    <w:pPr>
      <w:numPr>
        <w:numId w:val="3"/>
      </w:numPr>
    </w:pPr>
  </w:style>
  <w:style w:type="numbering" w:customStyle="1" w:styleId="UList">
    <w:name w:val="UList"/>
    <w:basedOn w:val="NoList"/>
    <w:rsid w:val="00AD079A"/>
    <w:pPr>
      <w:numPr>
        <w:numId w:val="4"/>
      </w:numPr>
    </w:pPr>
  </w:style>
  <w:style w:type="numbering" w:customStyle="1" w:styleId="Ulistt">
    <w:name w:val="Ulistt"/>
    <w:basedOn w:val="NoList"/>
    <w:rsid w:val="00AD079A"/>
    <w:pPr>
      <w:numPr>
        <w:numId w:val="5"/>
      </w:numPr>
    </w:pPr>
  </w:style>
  <w:style w:type="paragraph" w:customStyle="1" w:styleId="continuoustext">
    <w:name w:val="continuoustext"/>
    <w:basedOn w:val="para"/>
    <w:next w:val="Normal"/>
    <w:rsid w:val="00AD079A"/>
    <w:pPr>
      <w:ind w:firstLine="0"/>
    </w:pPr>
  </w:style>
  <w:style w:type="paragraph" w:customStyle="1" w:styleId="computercode">
    <w:name w:val="computercode"/>
    <w:basedOn w:val="para"/>
    <w:next w:val="Normal"/>
    <w:rsid w:val="00AD079A"/>
    <w:pPr>
      <w:ind w:firstLine="0"/>
    </w:pPr>
    <w:rPr>
      <w:rFonts w:ascii="Courier New" w:hAnsi="Courier New"/>
    </w:rPr>
  </w:style>
  <w:style w:type="paragraph" w:customStyle="1" w:styleId="MainTitle">
    <w:name w:val="Main_Title"/>
    <w:basedOn w:val="Normal"/>
    <w:next w:val="Normal"/>
    <w:rsid w:val="00AD079A"/>
    <w:pPr>
      <w:keepNext/>
      <w:pageBreakBefore/>
      <w:suppressAutoHyphens/>
      <w:spacing w:before="360" w:after="480" w:line="360" w:lineRule="auto"/>
      <w:ind w:firstLine="0"/>
    </w:pPr>
    <w:rPr>
      <w:b/>
      <w:sz w:val="32"/>
    </w:rPr>
  </w:style>
  <w:style w:type="paragraph" w:styleId="Subtitle">
    <w:name w:val="Subtitle"/>
    <w:basedOn w:val="Normal"/>
    <w:next w:val="Normal"/>
    <w:link w:val="SubtitleChar"/>
    <w:rsid w:val="00AD079A"/>
    <w:pPr>
      <w:numPr>
        <w:ilvl w:val="1"/>
      </w:numPr>
      <w:spacing w:after="160"/>
      <w:ind w:firstLine="238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AD079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de-DE"/>
    </w:rPr>
  </w:style>
  <w:style w:type="paragraph" w:customStyle="1" w:styleId="footenote">
    <w:name w:val="footenote"/>
    <w:basedOn w:val="para"/>
    <w:rsid w:val="00AD079A"/>
    <w:pPr>
      <w:ind w:left="238" w:firstLine="0"/>
    </w:pPr>
  </w:style>
  <w:style w:type="paragraph" w:styleId="IndexHeading">
    <w:name w:val="index heading"/>
    <w:basedOn w:val="Normal"/>
    <w:next w:val="Index1"/>
    <w:uiPriority w:val="99"/>
    <w:unhideWhenUsed/>
    <w:rsid w:val="00AD079A"/>
    <w:pPr>
      <w:pBdr>
        <w:top w:val="single" w:sz="12" w:space="0" w:color="auto"/>
      </w:pBdr>
      <w:spacing w:before="360" w:after="240"/>
      <w:jc w:val="left"/>
    </w:pPr>
    <w:rPr>
      <w:rFonts w:asciiTheme="minorHAnsi" w:hAnsiTheme="minorHAnsi" w:cstheme="minorHAnsi"/>
      <w:b/>
      <w:bCs/>
      <w:i/>
      <w:iCs/>
      <w:sz w:val="26"/>
      <w:szCs w:val="26"/>
    </w:rPr>
  </w:style>
  <w:style w:type="paragraph" w:styleId="TOC5">
    <w:name w:val="toc 5"/>
    <w:basedOn w:val="Normal"/>
    <w:next w:val="Normal"/>
    <w:autoRedefine/>
    <w:semiHidden/>
    <w:unhideWhenUsed/>
    <w:rsid w:val="00AD079A"/>
    <w:pPr>
      <w:spacing w:after="100"/>
      <w:ind w:left="800"/>
    </w:pPr>
  </w:style>
  <w:style w:type="paragraph" w:styleId="TOC6">
    <w:name w:val="toc 6"/>
    <w:basedOn w:val="Normal"/>
    <w:next w:val="Normal"/>
    <w:autoRedefine/>
    <w:semiHidden/>
    <w:unhideWhenUsed/>
    <w:rsid w:val="00AD079A"/>
    <w:pPr>
      <w:spacing w:after="100"/>
      <w:ind w:left="1000"/>
    </w:pPr>
  </w:style>
  <w:style w:type="paragraph" w:styleId="TOC7">
    <w:name w:val="toc 7"/>
    <w:basedOn w:val="Normal"/>
    <w:next w:val="Normal"/>
    <w:autoRedefine/>
    <w:semiHidden/>
    <w:unhideWhenUsed/>
    <w:rsid w:val="00AD079A"/>
    <w:pPr>
      <w:spacing w:after="100"/>
      <w:ind w:left="1200"/>
    </w:pPr>
  </w:style>
  <w:style w:type="paragraph" w:styleId="TOC8">
    <w:name w:val="toc 8"/>
    <w:basedOn w:val="Normal"/>
    <w:next w:val="Normal"/>
    <w:autoRedefine/>
    <w:semiHidden/>
    <w:unhideWhenUsed/>
    <w:rsid w:val="00AD079A"/>
    <w:pPr>
      <w:spacing w:after="100"/>
      <w:ind w:left="1400"/>
    </w:pPr>
  </w:style>
  <w:style w:type="paragraph" w:styleId="TOC9">
    <w:name w:val="toc 9"/>
    <w:basedOn w:val="Normal"/>
    <w:next w:val="Normal"/>
    <w:autoRedefine/>
    <w:semiHidden/>
    <w:unhideWhenUsed/>
    <w:rsid w:val="00AD079A"/>
    <w:pPr>
      <w:spacing w:after="100"/>
      <w:ind w:left="1600"/>
    </w:pPr>
  </w:style>
  <w:style w:type="table" w:styleId="TableGrid">
    <w:name w:val="Table Grid"/>
    <w:basedOn w:val="TableNormal"/>
    <w:rsid w:val="00AD07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rticlenote">
    <w:name w:val="articlenote"/>
    <w:basedOn w:val="affiliation"/>
    <w:next w:val="Normal"/>
    <w:rsid w:val="00AD079A"/>
    <w:pPr>
      <w:jc w:val="right"/>
    </w:pPr>
  </w:style>
  <w:style w:type="paragraph" w:styleId="TOCHeading">
    <w:name w:val="TOC Heading"/>
    <w:basedOn w:val="Heading1"/>
    <w:next w:val="Normal"/>
    <w:uiPriority w:val="39"/>
    <w:unhideWhenUsed/>
    <w:rsid w:val="00AD079A"/>
    <w:pPr>
      <w:keepLines/>
      <w:overflowPunct/>
      <w:autoSpaceDE/>
      <w:autoSpaceDN/>
      <w:adjustRightInd/>
      <w:spacing w:before="240" w:after="0" w:line="259" w:lineRule="auto"/>
      <w:ind w:firstLine="0"/>
      <w:jc w:val="left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en-US"/>
    </w:rPr>
  </w:style>
  <w:style w:type="paragraph" w:customStyle="1" w:styleId="example">
    <w:name w:val="example"/>
    <w:basedOn w:val="formalpara"/>
    <w:rsid w:val="00AD079A"/>
  </w:style>
  <w:style w:type="paragraph" w:customStyle="1" w:styleId="definition">
    <w:name w:val="definition"/>
    <w:basedOn w:val="example"/>
    <w:next w:val="Normal"/>
    <w:rsid w:val="00AD079A"/>
  </w:style>
  <w:style w:type="paragraph" w:customStyle="1" w:styleId="warning">
    <w:name w:val="warning"/>
    <w:basedOn w:val="definition"/>
    <w:next w:val="Normal"/>
    <w:rsid w:val="00AD079A"/>
  </w:style>
  <w:style w:type="paragraph" w:customStyle="1" w:styleId="overview">
    <w:name w:val="overview"/>
    <w:basedOn w:val="warning"/>
    <w:next w:val="Normal"/>
    <w:rsid w:val="00AD079A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</w:style>
  <w:style w:type="paragraph" w:customStyle="1" w:styleId="legal">
    <w:name w:val="legal"/>
    <w:basedOn w:val="overview"/>
    <w:next w:val="Normal"/>
    <w:rsid w:val="00AD079A"/>
  </w:style>
  <w:style w:type="paragraph" w:customStyle="1" w:styleId="RuninHead3">
    <w:name w:val="RuninHead3"/>
    <w:basedOn w:val="Normal"/>
    <w:next w:val="noindentpara"/>
    <w:link w:val="RuninHead3Char"/>
    <w:rsid w:val="00AD079A"/>
    <w:rPr>
      <w:b/>
    </w:rPr>
  </w:style>
  <w:style w:type="paragraph" w:styleId="ListParagraph">
    <w:name w:val="List Paragraph"/>
    <w:basedOn w:val="Normal"/>
    <w:link w:val="ListParagraphChar"/>
    <w:uiPriority w:val="34"/>
    <w:rsid w:val="00AD079A"/>
    <w:pPr>
      <w:overflowPunct/>
      <w:autoSpaceDE/>
      <w:autoSpaceDN/>
      <w:adjustRightInd/>
      <w:spacing w:line="240" w:lineRule="auto"/>
      <w:ind w:left="720" w:firstLine="0"/>
      <w:contextualSpacing/>
      <w:jc w:val="left"/>
      <w:textAlignment w:val="auto"/>
    </w:pPr>
    <w:rPr>
      <w:rFonts w:ascii="Calibri" w:eastAsia="Calibri" w:hAnsi="Calibri"/>
      <w:szCs w:val="22"/>
      <w:lang w:eastAsia="en-US"/>
    </w:rPr>
  </w:style>
  <w:style w:type="character" w:customStyle="1" w:styleId="ListParagraphChar">
    <w:name w:val="List Paragraph Char"/>
    <w:link w:val="ListParagraph"/>
    <w:uiPriority w:val="34"/>
    <w:locked/>
    <w:rsid w:val="00AD079A"/>
    <w:rPr>
      <w:rFonts w:ascii="Calibri" w:eastAsia="Calibri" w:hAnsi="Calibri"/>
      <w:szCs w:val="22"/>
      <w:lang w:val="en-US" w:eastAsia="en-US"/>
    </w:rPr>
  </w:style>
  <w:style w:type="paragraph" w:styleId="Title">
    <w:name w:val="Title"/>
    <w:basedOn w:val="Normal"/>
    <w:next w:val="Normal"/>
    <w:link w:val="TitleChar"/>
    <w:qFormat/>
    <w:rsid w:val="00AD079A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AD079A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de-DE"/>
    </w:rPr>
  </w:style>
  <w:style w:type="paragraph" w:customStyle="1" w:styleId="question">
    <w:name w:val="question"/>
    <w:basedOn w:val="formalpara"/>
    <w:next w:val="Normal"/>
    <w:rsid w:val="00AD079A"/>
  </w:style>
  <w:style w:type="paragraph" w:customStyle="1" w:styleId="importantold">
    <w:name w:val="important_old"/>
    <w:basedOn w:val="overview"/>
    <w:next w:val="Normal"/>
    <w:rsid w:val="00AD079A"/>
  </w:style>
  <w:style w:type="paragraph" w:styleId="TOC1">
    <w:name w:val="toc 1"/>
    <w:basedOn w:val="Normal"/>
    <w:next w:val="Normal"/>
    <w:autoRedefine/>
    <w:uiPriority w:val="39"/>
    <w:semiHidden/>
    <w:unhideWhenUsed/>
    <w:rsid w:val="00AD079A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AD079A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AD079A"/>
    <w:pPr>
      <w:spacing w:after="100"/>
      <w:ind w:left="400"/>
    </w:pPr>
  </w:style>
  <w:style w:type="character" w:customStyle="1" w:styleId="RuninHead1Char">
    <w:name w:val="RuninHead1 Char"/>
    <w:basedOn w:val="DefaultParagraphFont"/>
    <w:link w:val="RuninHead1"/>
    <w:rsid w:val="00AD079A"/>
    <w:rPr>
      <w:rFonts w:ascii="Times" w:hAnsi="Times"/>
      <w:b/>
      <w:lang w:val="en-US" w:eastAsia="de-DE"/>
    </w:rPr>
  </w:style>
  <w:style w:type="character" w:customStyle="1" w:styleId="RuninHead2Char">
    <w:name w:val="RuninHead2 Char"/>
    <w:basedOn w:val="DefaultParagraphFont"/>
    <w:link w:val="RuninHead2"/>
    <w:rsid w:val="00AD079A"/>
    <w:rPr>
      <w:rFonts w:ascii="Times" w:hAnsi="Times"/>
      <w:b/>
      <w:i/>
      <w:lang w:val="en-US" w:eastAsia="de-DE"/>
    </w:rPr>
  </w:style>
  <w:style w:type="character" w:customStyle="1" w:styleId="RuninHead3Char">
    <w:name w:val="RuninHead3 Char"/>
    <w:basedOn w:val="RuninHead2Char"/>
    <w:link w:val="RuninHead3"/>
    <w:rsid w:val="00AD079A"/>
    <w:rPr>
      <w:rFonts w:ascii="Times" w:hAnsi="Times"/>
      <w:b/>
      <w:i w:val="0"/>
      <w:lang w:val="en-US" w:eastAsia="de-DE"/>
    </w:rPr>
  </w:style>
  <w:style w:type="paragraph" w:customStyle="1" w:styleId="noindentpara">
    <w:name w:val="noindentpara"/>
    <w:basedOn w:val="para"/>
    <w:next w:val="para"/>
    <w:rsid w:val="00AD079A"/>
    <w:pPr>
      <w:ind w:firstLine="0"/>
    </w:pPr>
  </w:style>
  <w:style w:type="character" w:customStyle="1" w:styleId="Heading4Char">
    <w:name w:val="Heading 4 Char"/>
    <w:basedOn w:val="DefaultParagraphFont"/>
    <w:link w:val="Heading4"/>
    <w:rsid w:val="00AD079A"/>
    <w:rPr>
      <w:rFonts w:ascii="Times" w:eastAsia="SimHei" w:hAnsi="Times"/>
      <w:b/>
      <w:bCs/>
      <w:szCs w:val="28"/>
      <w:lang w:val="en-US" w:eastAsia="zh-CN"/>
    </w:rPr>
  </w:style>
  <w:style w:type="paragraph" w:styleId="Footer">
    <w:name w:val="footer"/>
    <w:basedOn w:val="Normal"/>
    <w:link w:val="FooterChar"/>
    <w:uiPriority w:val="99"/>
    <w:rsid w:val="00AD079A"/>
    <w:pPr>
      <w:tabs>
        <w:tab w:val="center" w:pos="4536"/>
        <w:tab w:val="right" w:pos="9072"/>
      </w:tabs>
      <w:overflowPunct/>
      <w:autoSpaceDE/>
      <w:autoSpaceDN/>
      <w:adjustRightInd/>
      <w:spacing w:line="240" w:lineRule="auto"/>
      <w:ind w:firstLine="0"/>
      <w:jc w:val="left"/>
      <w:textAlignment w:val="auto"/>
    </w:pPr>
    <w:rPr>
      <w:rFonts w:ascii="Times New Roman" w:eastAsia="SimSun" w:hAnsi="Times New Roman"/>
      <w:sz w:val="24"/>
      <w:szCs w:val="24"/>
      <w:lang w:val="pl-PL" w:eastAsia="pl-PL"/>
    </w:rPr>
  </w:style>
  <w:style w:type="character" w:customStyle="1" w:styleId="FooterChar">
    <w:name w:val="Footer Char"/>
    <w:basedOn w:val="DefaultParagraphFont"/>
    <w:link w:val="Footer"/>
    <w:uiPriority w:val="99"/>
    <w:rsid w:val="00AD079A"/>
    <w:rPr>
      <w:rFonts w:eastAsia="SimSun"/>
      <w:sz w:val="24"/>
      <w:szCs w:val="24"/>
      <w:lang w:val="pl-PL" w:eastAsia="pl-PL"/>
    </w:rPr>
  </w:style>
  <w:style w:type="table" w:styleId="TableSimple1">
    <w:name w:val="Table Simple 1"/>
    <w:basedOn w:val="TableNormal"/>
    <w:rsid w:val="00AD079A"/>
    <w:rPr>
      <w:rFonts w:eastAsia="SimSun"/>
      <w:lang w:val="en-US" w:eastAsia="zh-CN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Header">
    <w:name w:val="header"/>
    <w:basedOn w:val="Normal"/>
    <w:link w:val="HeaderChar"/>
    <w:rsid w:val="00AD079A"/>
    <w:pPr>
      <w:pBdr>
        <w:bottom w:val="single" w:sz="6" w:space="1" w:color="auto"/>
      </w:pBdr>
      <w:tabs>
        <w:tab w:val="center" w:pos="4153"/>
        <w:tab w:val="right" w:pos="8306"/>
      </w:tabs>
      <w:overflowPunct/>
      <w:autoSpaceDE/>
      <w:autoSpaceDN/>
      <w:adjustRightInd/>
      <w:snapToGrid w:val="0"/>
      <w:spacing w:line="240" w:lineRule="auto"/>
      <w:ind w:firstLine="0"/>
      <w:jc w:val="center"/>
      <w:textAlignment w:val="auto"/>
    </w:pPr>
    <w:rPr>
      <w:rFonts w:ascii="Times New Roman" w:eastAsia="SimSun" w:hAnsi="Times New Roman"/>
      <w:sz w:val="18"/>
      <w:szCs w:val="18"/>
      <w:lang w:val="pl-PL" w:eastAsia="pl-PL"/>
    </w:rPr>
  </w:style>
  <w:style w:type="character" w:customStyle="1" w:styleId="HeaderChar">
    <w:name w:val="Header Char"/>
    <w:basedOn w:val="DefaultParagraphFont"/>
    <w:link w:val="Header"/>
    <w:rsid w:val="00AD079A"/>
    <w:rPr>
      <w:rFonts w:eastAsia="SimSun"/>
      <w:sz w:val="18"/>
      <w:szCs w:val="18"/>
      <w:lang w:val="pl-PL" w:eastAsia="pl-PL"/>
    </w:rPr>
  </w:style>
  <w:style w:type="character" w:customStyle="1" w:styleId="FootnoteTextChar">
    <w:name w:val="Footnote Text Char"/>
    <w:link w:val="FootnoteText"/>
    <w:rsid w:val="00AD079A"/>
    <w:rPr>
      <w:rFonts w:ascii="Times" w:hAnsi="Times"/>
      <w:lang w:val="en-US" w:eastAsia="de-DE"/>
    </w:rPr>
  </w:style>
  <w:style w:type="character" w:customStyle="1" w:styleId="Heading1Char">
    <w:name w:val="Heading 1 Char"/>
    <w:link w:val="Heading1"/>
    <w:rsid w:val="00AD079A"/>
    <w:rPr>
      <w:rFonts w:ascii="Arial" w:hAnsi="Arial"/>
      <w:b/>
      <w:bCs/>
      <w:sz w:val="28"/>
      <w:szCs w:val="24"/>
      <w:lang w:val="en-US" w:eastAsia="de-DE"/>
    </w:rPr>
  </w:style>
  <w:style w:type="paragraph" w:customStyle="1" w:styleId="abbreviationpara">
    <w:name w:val="abbreviationpara"/>
    <w:basedOn w:val="Normal"/>
    <w:next w:val="Normal"/>
    <w:rsid w:val="00AD079A"/>
  </w:style>
  <w:style w:type="character" w:customStyle="1" w:styleId="trans">
    <w:name w:val="trans"/>
    <w:basedOn w:val="DefaultParagraphFont"/>
    <w:rsid w:val="00AD079A"/>
  </w:style>
  <w:style w:type="character" w:customStyle="1" w:styleId="MTEquationSection">
    <w:name w:val="MTEquationSection"/>
    <w:rsid w:val="00AD079A"/>
    <w:rPr>
      <w:noProof/>
      <w:vanish/>
      <w:color w:val="FF0000"/>
      <w:sz w:val="28"/>
      <w:szCs w:val="28"/>
    </w:rPr>
  </w:style>
  <w:style w:type="paragraph" w:styleId="Index4">
    <w:name w:val="index 4"/>
    <w:basedOn w:val="Normal"/>
    <w:next w:val="Normal"/>
    <w:autoRedefine/>
    <w:semiHidden/>
    <w:unhideWhenUsed/>
    <w:rsid w:val="00AD079A"/>
    <w:pPr>
      <w:spacing w:line="240" w:lineRule="auto"/>
      <w:ind w:left="800" w:hanging="200"/>
    </w:pPr>
  </w:style>
  <w:style w:type="paragraph" w:styleId="Index5">
    <w:name w:val="index 5"/>
    <w:basedOn w:val="Normal"/>
    <w:next w:val="Normal"/>
    <w:autoRedefine/>
    <w:semiHidden/>
    <w:unhideWhenUsed/>
    <w:rsid w:val="00AD079A"/>
    <w:pPr>
      <w:spacing w:line="240" w:lineRule="auto"/>
      <w:ind w:left="1000" w:hanging="200"/>
    </w:pPr>
  </w:style>
  <w:style w:type="paragraph" w:customStyle="1" w:styleId="MTDisplayEquation">
    <w:name w:val="MTDisplayEquation"/>
    <w:basedOn w:val="Normal"/>
    <w:link w:val="MTDisplayEquationChar"/>
    <w:rsid w:val="00AD079A"/>
    <w:pPr>
      <w:widowControl w:val="0"/>
      <w:tabs>
        <w:tab w:val="center" w:pos="4540"/>
        <w:tab w:val="right" w:pos="9080"/>
      </w:tabs>
      <w:overflowPunct/>
      <w:autoSpaceDE/>
      <w:autoSpaceDN/>
      <w:adjustRightInd/>
      <w:spacing w:line="360" w:lineRule="auto"/>
      <w:ind w:firstLine="420"/>
      <w:textAlignment w:val="auto"/>
    </w:pPr>
    <w:rPr>
      <w:rFonts w:ascii="Times New Roman" w:eastAsia="SimSun" w:hAnsi="Times New Roman"/>
      <w:kern w:val="2"/>
      <w:sz w:val="24"/>
      <w:szCs w:val="24"/>
      <w:lang w:eastAsia="zh-CN"/>
    </w:rPr>
  </w:style>
  <w:style w:type="character" w:customStyle="1" w:styleId="MTDisplayEquationChar">
    <w:name w:val="MTDisplayEquation Char"/>
    <w:link w:val="MTDisplayEquation"/>
    <w:rsid w:val="00AD079A"/>
    <w:rPr>
      <w:rFonts w:eastAsia="SimSun"/>
      <w:kern w:val="2"/>
      <w:sz w:val="24"/>
      <w:szCs w:val="24"/>
      <w:lang w:val="en-US" w:eastAsia="zh-CN"/>
    </w:rPr>
  </w:style>
  <w:style w:type="paragraph" w:styleId="Index6">
    <w:name w:val="index 6"/>
    <w:basedOn w:val="Normal"/>
    <w:next w:val="Normal"/>
    <w:autoRedefine/>
    <w:semiHidden/>
    <w:unhideWhenUsed/>
    <w:rsid w:val="00AD079A"/>
    <w:pPr>
      <w:spacing w:line="240" w:lineRule="auto"/>
      <w:ind w:left="1200" w:hanging="200"/>
    </w:pPr>
  </w:style>
  <w:style w:type="paragraph" w:styleId="Index7">
    <w:name w:val="index 7"/>
    <w:basedOn w:val="Normal"/>
    <w:next w:val="Normal"/>
    <w:autoRedefine/>
    <w:semiHidden/>
    <w:unhideWhenUsed/>
    <w:rsid w:val="00AD079A"/>
    <w:pPr>
      <w:spacing w:line="240" w:lineRule="auto"/>
      <w:ind w:left="1400" w:hanging="200"/>
    </w:pPr>
  </w:style>
  <w:style w:type="paragraph" w:styleId="CommentSubject">
    <w:name w:val="annotation subject"/>
    <w:basedOn w:val="Normal"/>
    <w:next w:val="Normal"/>
    <w:link w:val="CommentSubjectChar"/>
    <w:rsid w:val="00AD079A"/>
    <w:pPr>
      <w:overflowPunct/>
      <w:autoSpaceDE/>
      <w:autoSpaceDN/>
      <w:adjustRightInd/>
      <w:spacing w:line="240" w:lineRule="auto"/>
      <w:ind w:firstLine="0"/>
      <w:jc w:val="left"/>
      <w:textAlignment w:val="auto"/>
    </w:pPr>
    <w:rPr>
      <w:rFonts w:ascii="Times New Roman" w:eastAsia="SimSun" w:hAnsi="Times New Roman"/>
      <w:b/>
      <w:bCs/>
      <w:sz w:val="24"/>
      <w:szCs w:val="24"/>
      <w:lang w:val="pl-PL" w:eastAsia="pl-PL"/>
    </w:rPr>
  </w:style>
  <w:style w:type="character" w:customStyle="1" w:styleId="CommentSubjectChar">
    <w:name w:val="Comment Subject Char"/>
    <w:basedOn w:val="DefaultParagraphFont"/>
    <w:link w:val="CommentSubject"/>
    <w:rsid w:val="00AD079A"/>
    <w:rPr>
      <w:rFonts w:eastAsia="SimSun"/>
      <w:b/>
      <w:bCs/>
      <w:sz w:val="24"/>
      <w:szCs w:val="24"/>
      <w:lang w:val="pl-PL" w:eastAsia="pl-PL"/>
    </w:rPr>
  </w:style>
  <w:style w:type="paragraph" w:customStyle="1" w:styleId="reltitle">
    <w:name w:val="rel_title"/>
    <w:basedOn w:val="Normal"/>
    <w:rsid w:val="00AD079A"/>
    <w:pPr>
      <w:overflowPunct/>
      <w:autoSpaceDE/>
      <w:autoSpaceDN/>
      <w:adjustRightInd/>
      <w:spacing w:before="100" w:beforeAutospacing="1" w:after="100" w:afterAutospacing="1" w:line="240" w:lineRule="auto"/>
      <w:ind w:firstLine="0"/>
      <w:jc w:val="left"/>
      <w:textAlignment w:val="auto"/>
    </w:pPr>
    <w:rPr>
      <w:rFonts w:ascii="SimSun" w:eastAsia="SimSun" w:hAnsi="SimSun" w:cs="SimSun"/>
      <w:sz w:val="24"/>
      <w:szCs w:val="24"/>
      <w:lang w:eastAsia="zh-CN"/>
    </w:rPr>
  </w:style>
  <w:style w:type="table" w:styleId="TableClassic1">
    <w:name w:val="Table Classic 1"/>
    <w:basedOn w:val="TableNormal"/>
    <w:rsid w:val="00AD079A"/>
    <w:rPr>
      <w:rFonts w:eastAsia="SimSun"/>
      <w:lang w:val="en-US" w:eastAsia="zh-CN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Heading2Char">
    <w:name w:val="Heading 2 Char"/>
    <w:link w:val="Heading2"/>
    <w:rsid w:val="00AD079A"/>
    <w:rPr>
      <w:rFonts w:ascii="Arial" w:hAnsi="Arial"/>
      <w:b/>
      <w:lang w:val="en-US" w:eastAsia="de-DE"/>
    </w:rPr>
  </w:style>
  <w:style w:type="paragraph" w:customStyle="1" w:styleId="Text">
    <w:name w:val="Text"/>
    <w:basedOn w:val="Normal"/>
    <w:rsid w:val="00AD079A"/>
    <w:pPr>
      <w:widowControl w:val="0"/>
      <w:overflowPunct/>
      <w:autoSpaceDE/>
      <w:autoSpaceDN/>
      <w:adjustRightInd/>
      <w:spacing w:line="252" w:lineRule="auto"/>
      <w:ind w:firstLine="202"/>
      <w:textAlignment w:val="auto"/>
    </w:pPr>
    <w:rPr>
      <w:rFonts w:ascii="Times New Roman" w:eastAsia="SimSun" w:hAnsi="Times New Roman"/>
      <w:lang w:eastAsia="en-US"/>
    </w:rPr>
  </w:style>
  <w:style w:type="paragraph" w:customStyle="1" w:styleId="Equation0">
    <w:name w:val="Equation"/>
    <w:basedOn w:val="Normal"/>
    <w:next w:val="Normal"/>
    <w:uiPriority w:val="99"/>
    <w:rsid w:val="00AD079A"/>
    <w:pPr>
      <w:widowControl w:val="0"/>
      <w:tabs>
        <w:tab w:val="right" w:pos="5040"/>
      </w:tabs>
      <w:overflowPunct/>
      <w:autoSpaceDE/>
      <w:autoSpaceDN/>
      <w:adjustRightInd/>
      <w:spacing w:line="252" w:lineRule="auto"/>
      <w:ind w:firstLine="0"/>
      <w:textAlignment w:val="auto"/>
    </w:pPr>
    <w:rPr>
      <w:rFonts w:ascii="Times New Roman" w:eastAsia="SimSun" w:hAnsi="Times New Roman"/>
      <w:lang w:eastAsia="en-US"/>
    </w:rPr>
  </w:style>
  <w:style w:type="paragraph" w:styleId="Index8">
    <w:name w:val="index 8"/>
    <w:basedOn w:val="Normal"/>
    <w:next w:val="Normal"/>
    <w:autoRedefine/>
    <w:semiHidden/>
    <w:unhideWhenUsed/>
    <w:rsid w:val="00AD079A"/>
    <w:pPr>
      <w:spacing w:line="240" w:lineRule="auto"/>
      <w:ind w:left="1600" w:hanging="200"/>
    </w:pPr>
  </w:style>
  <w:style w:type="paragraph" w:customStyle="1" w:styleId="Default">
    <w:name w:val="Default"/>
    <w:rsid w:val="00AD079A"/>
    <w:pPr>
      <w:widowControl w:val="0"/>
      <w:autoSpaceDE w:val="0"/>
      <w:autoSpaceDN w:val="0"/>
      <w:adjustRightInd w:val="0"/>
    </w:pPr>
    <w:rPr>
      <w:rFonts w:ascii="ENPGF H+ Gulliver" w:eastAsia="ENPGF H+ Gulliver" w:cs="ENPGF H+ Gulliver"/>
      <w:color w:val="000000"/>
      <w:sz w:val="24"/>
      <w:szCs w:val="24"/>
      <w:lang w:val="en-US" w:eastAsia="zh-CN"/>
    </w:rPr>
  </w:style>
  <w:style w:type="paragraph" w:styleId="Index9">
    <w:name w:val="index 9"/>
    <w:basedOn w:val="Normal"/>
    <w:next w:val="Normal"/>
    <w:autoRedefine/>
    <w:semiHidden/>
    <w:unhideWhenUsed/>
    <w:rsid w:val="00AD079A"/>
    <w:pPr>
      <w:spacing w:line="240" w:lineRule="auto"/>
      <w:ind w:left="1800" w:hanging="200"/>
    </w:pPr>
  </w:style>
  <w:style w:type="character" w:customStyle="1" w:styleId="text0">
    <w:name w:val="text"/>
    <w:basedOn w:val="DefaultParagraphFont"/>
    <w:rsid w:val="00AD079A"/>
  </w:style>
  <w:style w:type="character" w:customStyle="1" w:styleId="article-number">
    <w:name w:val="article-number"/>
    <w:basedOn w:val="DefaultParagraphFont"/>
    <w:rsid w:val="00AD079A"/>
  </w:style>
  <w:style w:type="character" w:customStyle="1" w:styleId="separator">
    <w:name w:val="separator"/>
    <w:basedOn w:val="DefaultParagraphFont"/>
    <w:rsid w:val="00AD079A"/>
  </w:style>
  <w:style w:type="paragraph" w:customStyle="1" w:styleId="References0">
    <w:name w:val="References"/>
    <w:basedOn w:val="Normal"/>
    <w:rsid w:val="00AD079A"/>
    <w:pPr>
      <w:overflowPunct/>
      <w:autoSpaceDE/>
      <w:autoSpaceDN/>
      <w:adjustRightInd/>
      <w:spacing w:line="240" w:lineRule="auto"/>
      <w:ind w:firstLine="288"/>
      <w:textAlignment w:val="auto"/>
    </w:pPr>
    <w:rPr>
      <w:rFonts w:ascii="Times New Roman" w:eastAsia="SimSun" w:hAnsi="Times New Roman"/>
      <w:sz w:val="18"/>
      <w:lang w:eastAsia="en-US"/>
    </w:rPr>
  </w:style>
  <w:style w:type="table" w:customStyle="1" w:styleId="1">
    <w:name w:val="样式1"/>
    <w:basedOn w:val="TableNormal"/>
    <w:uiPriority w:val="99"/>
    <w:qFormat/>
    <w:rsid w:val="00AD079A"/>
    <w:pPr>
      <w:jc w:val="center"/>
    </w:pPr>
    <w:rPr>
      <w:rFonts w:eastAsia="SimSun"/>
      <w:lang w:val="en-US" w:eastAsia="zh-CN"/>
    </w:rPr>
    <w:tblPr>
      <w:tblBorders>
        <w:top w:val="double" w:sz="4" w:space="0" w:color="auto"/>
        <w:bottom w:val="double" w:sz="4" w:space="0" w:color="auto"/>
      </w:tblBorders>
    </w:tblPr>
    <w:tcPr>
      <w:vAlign w:val="center"/>
    </w:tc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D079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AD079A"/>
    <w:rPr>
      <w:color w:val="808080"/>
    </w:rPr>
  </w:style>
  <w:style w:type="paragraph" w:styleId="Revision">
    <w:name w:val="Revision"/>
    <w:hidden/>
    <w:uiPriority w:val="99"/>
    <w:semiHidden/>
    <w:rsid w:val="00AD079A"/>
    <w:rPr>
      <w:rFonts w:eastAsia="SimSun"/>
      <w:sz w:val="24"/>
      <w:szCs w:val="24"/>
      <w:lang w:val="pl-PL" w:eastAsia="pl-PL"/>
    </w:rPr>
  </w:style>
  <w:style w:type="character" w:customStyle="1" w:styleId="Heading3Char">
    <w:name w:val="Heading 3 Char"/>
    <w:basedOn w:val="DefaultParagraphFont"/>
    <w:link w:val="Heading3"/>
    <w:uiPriority w:val="9"/>
    <w:rsid w:val="00AD079A"/>
    <w:rPr>
      <w:rFonts w:ascii="Arial" w:hAnsi="Arial" w:cs="Arial"/>
      <w:b/>
      <w:bCs/>
      <w:szCs w:val="26"/>
      <w:lang w:val="en-US" w:eastAsia="de-DE"/>
    </w:rPr>
  </w:style>
  <w:style w:type="paragraph" w:styleId="NormalWeb">
    <w:name w:val="Normal (Web)"/>
    <w:basedOn w:val="Normal"/>
    <w:uiPriority w:val="99"/>
    <w:unhideWhenUsed/>
    <w:rsid w:val="00AD079A"/>
    <w:pPr>
      <w:overflowPunct/>
      <w:autoSpaceDE/>
      <w:autoSpaceDN/>
      <w:adjustRightInd/>
      <w:spacing w:before="100" w:beforeAutospacing="1" w:after="100" w:afterAutospacing="1" w:line="240" w:lineRule="auto"/>
      <w:ind w:firstLine="0"/>
      <w:jc w:val="left"/>
      <w:textAlignment w:val="auto"/>
    </w:pPr>
    <w:rPr>
      <w:rFonts w:ascii="SimSun" w:eastAsia="SimSun" w:hAnsi="SimSun" w:cs="SimSun"/>
      <w:sz w:val="24"/>
      <w:szCs w:val="24"/>
      <w:lang w:eastAsia="zh-CN"/>
    </w:rPr>
  </w:style>
  <w:style w:type="table" w:styleId="TableGridLight">
    <w:name w:val="Grid Table Light"/>
    <w:basedOn w:val="TableNormal"/>
    <w:uiPriority w:val="40"/>
    <w:rsid w:val="00AD079A"/>
    <w:rPr>
      <w:rFonts w:eastAsia="SimSun"/>
      <w:lang w:val="en-US" w:eastAsia="zh-C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abbreviation">
    <w:name w:val="abbreviation"/>
    <w:basedOn w:val="Normal"/>
    <w:next w:val="Normal"/>
    <w:rsid w:val="00AD079A"/>
    <w:pPr>
      <w:spacing w:before="480" w:after="480"/>
      <w:ind w:firstLine="0"/>
    </w:pPr>
    <w:rPr>
      <w:b/>
      <w:bCs/>
    </w:rPr>
  </w:style>
  <w:style w:type="paragraph" w:customStyle="1" w:styleId="CompetingInterests">
    <w:name w:val="CompetingInterests"/>
    <w:basedOn w:val="heading10"/>
    <w:next w:val="Normal"/>
    <w:rsid w:val="00AD079A"/>
    <w:rPr>
      <w:b w:val="0"/>
      <w:sz w:val="20"/>
    </w:rPr>
  </w:style>
  <w:style w:type="paragraph" w:customStyle="1" w:styleId="EthicsApproval">
    <w:name w:val="EthicsApproval"/>
    <w:basedOn w:val="heading10"/>
    <w:next w:val="Normal"/>
    <w:rsid w:val="00AD079A"/>
    <w:rPr>
      <w:b w:val="0"/>
      <w:sz w:val="20"/>
    </w:rPr>
  </w:style>
  <w:style w:type="character" w:styleId="FootnoteReference">
    <w:name w:val="footnote reference"/>
    <w:basedOn w:val="DefaultParagraphFont"/>
    <w:semiHidden/>
    <w:unhideWhenUsed/>
    <w:rsid w:val="00AD079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0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6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3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0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2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6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4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oges\Desktop\FullPaperTemplate_ICONIEA_2024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C952D-68E6-404C-86F7-8ED0C97C5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FullPaperTemplate_ICONIEA_2024</Template>
  <TotalTime>8</TotalTime>
  <Pages>1</Pages>
  <Words>0</Words>
  <Characters>0</Characters>
  <Application>Microsoft Office Word</Application>
  <DocSecurity>0</DocSecurity>
  <Lines>0</Lines>
  <Paragraphs>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BertelsmannSpringer</Company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Yogesh Haribhau Kulkarni</dc:creator>
  <cp:lastModifiedBy>Yogesh Haribhau Kulkarni</cp:lastModifiedBy>
  <cp:revision>2</cp:revision>
  <dcterms:created xsi:type="dcterms:W3CDTF">2023-12-05T04:43:00Z</dcterms:created>
  <dcterms:modified xsi:type="dcterms:W3CDTF">2023-12-05T04:52:00Z</dcterms:modified>
</cp:coreProperties>
</file>